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A5" w:rsidRDefault="00ED4AA5" w:rsidP="00F44B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43C3" wp14:editId="21B13801">
                <wp:simplePos x="0" y="0"/>
                <wp:positionH relativeFrom="column">
                  <wp:posOffset>-899794</wp:posOffset>
                </wp:positionH>
                <wp:positionV relativeFrom="paragraph">
                  <wp:posOffset>-699770</wp:posOffset>
                </wp:positionV>
                <wp:extent cx="7591426" cy="104775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6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4AA5" w:rsidRPr="00ED4AA5" w:rsidRDefault="00ED4AA5" w:rsidP="00ED4AA5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D4AA5">
                              <w:rPr>
                                <w:b/>
                                <w:outline/>
                                <w:color w:val="C0504D" w:themeColor="accent2"/>
                                <w:sz w:val="96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70.85pt;margin-top:-55.1pt;width:597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" filled="f" stroked="f">
                <v:textbox>
                  <w:txbxContent>
                    <w:p w:rsidR="00ED4AA5" w:rsidRPr="00ED4AA5" w:rsidRDefault="00ED4AA5" w:rsidP="00ED4AA5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ED4AA5">
                        <w:rPr>
                          <w:b/>
                          <w:outline/>
                          <w:color w:val="C0504D" w:themeColor="accent2"/>
                          <w:sz w:val="96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2857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BE3FA1" wp14:editId="6B9BBEFB">
                <wp:simplePos x="0" y="0"/>
                <wp:positionH relativeFrom="column">
                  <wp:posOffset>2438717</wp:posOffset>
                </wp:positionH>
                <wp:positionV relativeFrom="paragraph">
                  <wp:posOffset>-3971608</wp:posOffset>
                </wp:positionV>
                <wp:extent cx="790575" cy="7715250"/>
                <wp:effectExtent l="23813" t="14287" r="33337" b="33338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90575" cy="771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192pt;margin-top:-312.75pt;width:62.25pt;height:607.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" fillcolor="white [3212]" strokecolor="red" strokeweight="4.75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0BB6E" wp14:editId="1D2332D2">
                <wp:simplePos x="0" y="0"/>
                <wp:positionH relativeFrom="column">
                  <wp:posOffset>-556895</wp:posOffset>
                </wp:positionH>
                <wp:positionV relativeFrom="paragraph">
                  <wp:posOffset>-975995</wp:posOffset>
                </wp:positionV>
                <wp:extent cx="314325" cy="10848975"/>
                <wp:effectExtent l="19050" t="19050" r="47625" b="476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848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03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" o:spid="_x0000_s1026" style="position:absolute;margin-left:-43.85pt;margin-top:-76.85pt;width:24.75pt;height:8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" fillcolor="white [3212]" strokecolor="red" strokeweight="4.75pt"/>
            </w:pict>
          </mc:Fallback>
        </mc:AlternateContent>
      </w:r>
    </w:p>
    <w:tbl>
      <w:tblPr>
        <w:tblStyle w:val="Tabelraster"/>
        <w:tblpPr w:leftFromText="141" w:rightFromText="141" w:vertAnchor="text" w:horzAnchor="page" w:tblpX="1813" w:tblpY="302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602D" w:rsidTr="0039602D">
        <w:tc>
          <w:tcPr>
            <w:tcW w:w="9212" w:type="dxa"/>
            <w:gridSpan w:val="2"/>
            <w:shd w:val="clear" w:color="auto" w:fill="D9D9D9" w:themeFill="background1" w:themeFillShade="D9"/>
          </w:tcPr>
          <w:p w:rsidR="0039602D" w:rsidRPr="004B3063" w:rsidRDefault="0039602D" w:rsidP="0039602D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B3063">
              <w:rPr>
                <w:rFonts w:asciiTheme="majorHAnsi" w:hAnsiTheme="majorHAnsi"/>
                <w:b/>
                <w:color w:val="FF0000"/>
                <w:sz w:val="26"/>
                <w:szCs w:val="26"/>
              </w:rPr>
              <w:t>Koen de Bont</w:t>
            </w:r>
          </w:p>
        </w:tc>
      </w:tr>
      <w:tr w:rsidR="0039602D" w:rsidTr="0039602D">
        <w:tc>
          <w:tcPr>
            <w:tcW w:w="4606" w:type="dxa"/>
          </w:tcPr>
          <w:p w:rsidR="0039602D" w:rsidRPr="0039602D" w:rsidRDefault="0039602D" w:rsidP="0039602D">
            <w:pPr>
              <w:rPr>
                <w:b/>
              </w:rPr>
            </w:pPr>
            <w:r w:rsidRPr="00BF6F72">
              <w:rPr>
                <w:b/>
                <w:sz w:val="22"/>
              </w:rPr>
              <w:t>Tel. nummer</w:t>
            </w:r>
          </w:p>
        </w:tc>
        <w:tc>
          <w:tcPr>
            <w:tcW w:w="4606" w:type="dxa"/>
          </w:tcPr>
          <w:p w:rsidR="0039602D" w:rsidRDefault="0039602D" w:rsidP="0039602D">
            <w:r w:rsidRPr="00BF6F72">
              <w:rPr>
                <w:sz w:val="22"/>
              </w:rPr>
              <w:t>06-61705518</w:t>
            </w:r>
          </w:p>
        </w:tc>
      </w:tr>
      <w:tr w:rsidR="0039602D" w:rsidTr="0039602D">
        <w:tc>
          <w:tcPr>
            <w:tcW w:w="4606" w:type="dxa"/>
          </w:tcPr>
          <w:p w:rsidR="0039602D" w:rsidRPr="0039602D" w:rsidRDefault="0039602D" w:rsidP="0039602D">
            <w:pPr>
              <w:rPr>
                <w:b/>
              </w:rPr>
            </w:pPr>
            <w:r w:rsidRPr="00BF6F72">
              <w:rPr>
                <w:b/>
                <w:sz w:val="22"/>
              </w:rPr>
              <w:t>Skype</w:t>
            </w:r>
          </w:p>
        </w:tc>
        <w:tc>
          <w:tcPr>
            <w:tcW w:w="4606" w:type="dxa"/>
          </w:tcPr>
          <w:p w:rsidR="0039602D" w:rsidRDefault="0039602D" w:rsidP="0039602D">
            <w:proofErr w:type="spellStart"/>
            <w:r w:rsidRPr="00BF6F72">
              <w:rPr>
                <w:sz w:val="22"/>
              </w:rPr>
              <w:t>koendabont</w:t>
            </w:r>
            <w:proofErr w:type="spellEnd"/>
          </w:p>
        </w:tc>
      </w:tr>
      <w:tr w:rsidR="0039602D" w:rsidTr="0039602D">
        <w:tc>
          <w:tcPr>
            <w:tcW w:w="4606" w:type="dxa"/>
          </w:tcPr>
          <w:p w:rsidR="0039602D" w:rsidRDefault="00C16445" w:rsidP="0039602D">
            <w:r>
              <w:rPr>
                <w:b/>
              </w:rPr>
              <w:t>e-mail</w:t>
            </w:r>
          </w:p>
        </w:tc>
        <w:tc>
          <w:tcPr>
            <w:tcW w:w="4606" w:type="dxa"/>
          </w:tcPr>
          <w:p w:rsidR="0039602D" w:rsidRDefault="00C16445" w:rsidP="0039602D">
            <w:hyperlink r:id="rId5" w:history="1">
              <w:r w:rsidRPr="00446588">
                <w:rPr>
                  <w:rStyle w:val="Hyperlink"/>
                </w:rPr>
                <w:t>Koen-debont@hotmail.com</w:t>
              </w:r>
            </w:hyperlink>
          </w:p>
        </w:tc>
      </w:tr>
    </w:tbl>
    <w:p w:rsidR="004F7FD3" w:rsidRDefault="004F7FD3" w:rsidP="00F44BDB"/>
    <w:tbl>
      <w:tblPr>
        <w:tblStyle w:val="Tabelraster"/>
        <w:tblpPr w:leftFromText="141" w:rightFromText="141" w:vertAnchor="text" w:horzAnchor="page" w:tblpX="1813" w:tblpY="302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602D" w:rsidTr="006E5F9A">
        <w:tc>
          <w:tcPr>
            <w:tcW w:w="9212" w:type="dxa"/>
            <w:gridSpan w:val="2"/>
            <w:shd w:val="clear" w:color="auto" w:fill="D9D9D9" w:themeFill="background1" w:themeFillShade="D9"/>
          </w:tcPr>
          <w:p w:rsidR="0039602D" w:rsidRPr="004B3063" w:rsidRDefault="0039602D" w:rsidP="006E5F9A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B3063">
              <w:rPr>
                <w:rFonts w:ascii="Cambria" w:hAnsi="Cambria"/>
                <w:b/>
                <w:color w:val="FF0000"/>
                <w:sz w:val="26"/>
                <w:szCs w:val="26"/>
              </w:rPr>
              <w:t>Nick de Koning</w:t>
            </w:r>
          </w:p>
        </w:tc>
      </w:tr>
      <w:tr w:rsidR="0039602D" w:rsidTr="006E5F9A">
        <w:tc>
          <w:tcPr>
            <w:tcW w:w="4606" w:type="dxa"/>
          </w:tcPr>
          <w:p w:rsidR="0039602D" w:rsidRPr="0039602D" w:rsidRDefault="0039602D" w:rsidP="006E5F9A">
            <w:pPr>
              <w:rPr>
                <w:b/>
              </w:rPr>
            </w:pPr>
            <w:r w:rsidRPr="00BF6F72">
              <w:rPr>
                <w:b/>
                <w:sz w:val="22"/>
              </w:rPr>
              <w:t>Tel. nummer</w:t>
            </w:r>
          </w:p>
        </w:tc>
        <w:tc>
          <w:tcPr>
            <w:tcW w:w="4606" w:type="dxa"/>
          </w:tcPr>
          <w:p w:rsidR="0039602D" w:rsidRDefault="00976F4D" w:rsidP="006E5F9A">
            <w:r w:rsidRPr="00BF6F72">
              <w:rPr>
                <w:sz w:val="22"/>
              </w:rPr>
              <w:t>06-36169725</w:t>
            </w:r>
          </w:p>
        </w:tc>
      </w:tr>
      <w:tr w:rsidR="0039602D" w:rsidTr="006E5F9A">
        <w:tc>
          <w:tcPr>
            <w:tcW w:w="4606" w:type="dxa"/>
          </w:tcPr>
          <w:p w:rsidR="0039602D" w:rsidRPr="0039602D" w:rsidRDefault="0039602D" w:rsidP="006E5F9A">
            <w:pPr>
              <w:rPr>
                <w:b/>
              </w:rPr>
            </w:pPr>
            <w:r w:rsidRPr="00BF6F72">
              <w:rPr>
                <w:b/>
                <w:sz w:val="22"/>
              </w:rPr>
              <w:t>Skype</w:t>
            </w:r>
          </w:p>
        </w:tc>
        <w:tc>
          <w:tcPr>
            <w:tcW w:w="4606" w:type="dxa"/>
          </w:tcPr>
          <w:p w:rsidR="0039602D" w:rsidRDefault="00BF6F72" w:rsidP="006E5F9A">
            <w:r w:rsidRPr="00BF6F72">
              <w:rPr>
                <w:sz w:val="22"/>
              </w:rPr>
              <w:t>nickk076</w:t>
            </w:r>
          </w:p>
        </w:tc>
      </w:tr>
      <w:tr w:rsidR="0039602D" w:rsidTr="006E5F9A">
        <w:tc>
          <w:tcPr>
            <w:tcW w:w="4606" w:type="dxa"/>
          </w:tcPr>
          <w:p w:rsidR="0039602D" w:rsidRDefault="00C16445" w:rsidP="006E5F9A">
            <w:r>
              <w:rPr>
                <w:b/>
              </w:rPr>
              <w:t>e-mail</w:t>
            </w:r>
          </w:p>
        </w:tc>
        <w:tc>
          <w:tcPr>
            <w:tcW w:w="4606" w:type="dxa"/>
          </w:tcPr>
          <w:p w:rsidR="0039602D" w:rsidRDefault="00C16445" w:rsidP="006E5F9A">
            <w:r>
              <w:t>nickdekoning@ziggo.nl</w:t>
            </w:r>
          </w:p>
        </w:tc>
      </w:tr>
    </w:tbl>
    <w:p w:rsidR="004F7FD3" w:rsidRDefault="004F7FD3" w:rsidP="00F44BDB"/>
    <w:tbl>
      <w:tblPr>
        <w:tblStyle w:val="Tabelraster"/>
        <w:tblpPr w:leftFromText="141" w:rightFromText="141" w:vertAnchor="text" w:horzAnchor="page" w:tblpX="1813" w:tblpY="302"/>
        <w:tblW w:w="0" w:type="auto"/>
        <w:tblBorders>
          <w:top w:val="single" w:sz="18" w:space="0" w:color="FF0000"/>
          <w:left w:val="single" w:sz="18" w:space="0" w:color="FF0000"/>
          <w:bottom w:val="single" w:sz="18" w:space="0" w:color="FF0000"/>
          <w:right w:val="single" w:sz="18" w:space="0" w:color="FF0000"/>
          <w:insideH w:val="single" w:sz="18" w:space="0" w:color="FF0000"/>
          <w:insideV w:val="single" w:sz="18" w:space="0" w:color="FF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602D" w:rsidTr="006E5F9A">
        <w:tc>
          <w:tcPr>
            <w:tcW w:w="9212" w:type="dxa"/>
            <w:gridSpan w:val="2"/>
            <w:shd w:val="clear" w:color="auto" w:fill="D9D9D9" w:themeFill="background1" w:themeFillShade="D9"/>
          </w:tcPr>
          <w:p w:rsidR="0039602D" w:rsidRPr="004B3063" w:rsidRDefault="0039602D" w:rsidP="006E5F9A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B3063">
              <w:rPr>
                <w:rFonts w:asciiTheme="majorHAnsi" w:hAnsiTheme="majorHAnsi"/>
                <w:b/>
                <w:color w:val="FF0000"/>
                <w:sz w:val="26"/>
                <w:szCs w:val="26"/>
              </w:rPr>
              <w:t>Jordy Visser</w:t>
            </w:r>
          </w:p>
        </w:tc>
      </w:tr>
      <w:tr w:rsidR="0039602D" w:rsidTr="006E5F9A">
        <w:tc>
          <w:tcPr>
            <w:tcW w:w="4606" w:type="dxa"/>
          </w:tcPr>
          <w:p w:rsidR="0039602D" w:rsidRPr="0039602D" w:rsidRDefault="0039602D" w:rsidP="006E5F9A">
            <w:pPr>
              <w:rPr>
                <w:b/>
              </w:rPr>
            </w:pPr>
            <w:r w:rsidRPr="00BF6F72">
              <w:rPr>
                <w:b/>
                <w:sz w:val="22"/>
              </w:rPr>
              <w:t>Tel. nummer</w:t>
            </w:r>
          </w:p>
        </w:tc>
        <w:tc>
          <w:tcPr>
            <w:tcW w:w="4606" w:type="dxa"/>
          </w:tcPr>
          <w:p w:rsidR="0039602D" w:rsidRDefault="00BF6F72" w:rsidP="006E5F9A">
            <w:r>
              <w:rPr>
                <w:sz w:val="22"/>
              </w:rPr>
              <w:t>06-36197854</w:t>
            </w:r>
          </w:p>
        </w:tc>
      </w:tr>
      <w:tr w:rsidR="0039602D" w:rsidTr="006E5F9A">
        <w:tc>
          <w:tcPr>
            <w:tcW w:w="4606" w:type="dxa"/>
          </w:tcPr>
          <w:p w:rsidR="0039602D" w:rsidRPr="0039602D" w:rsidRDefault="0039602D" w:rsidP="006E5F9A">
            <w:pPr>
              <w:rPr>
                <w:b/>
              </w:rPr>
            </w:pPr>
            <w:r w:rsidRPr="00BF6F72">
              <w:rPr>
                <w:b/>
                <w:sz w:val="22"/>
              </w:rPr>
              <w:t>Skype</w:t>
            </w:r>
          </w:p>
        </w:tc>
        <w:tc>
          <w:tcPr>
            <w:tcW w:w="4606" w:type="dxa"/>
          </w:tcPr>
          <w:p w:rsidR="0039602D" w:rsidRDefault="00BF6F72" w:rsidP="006E5F9A">
            <w:r>
              <w:t>Jordynegen111</w:t>
            </w:r>
          </w:p>
        </w:tc>
      </w:tr>
      <w:tr w:rsidR="0039602D" w:rsidTr="006E5F9A">
        <w:tc>
          <w:tcPr>
            <w:tcW w:w="4606" w:type="dxa"/>
          </w:tcPr>
          <w:p w:rsidR="0039602D" w:rsidRPr="00C16445" w:rsidRDefault="00C16445" w:rsidP="006E5F9A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4606" w:type="dxa"/>
          </w:tcPr>
          <w:p w:rsidR="0039602D" w:rsidRDefault="00C16445" w:rsidP="006E5F9A">
            <w:r>
              <w:t>Jordy.visser@hotmail.com</w:t>
            </w:r>
          </w:p>
        </w:tc>
      </w:tr>
    </w:tbl>
    <w:p w:rsidR="0039602D" w:rsidRDefault="0039602D" w:rsidP="00F44BDB">
      <w:bookmarkStart w:id="0" w:name="_GoBack"/>
      <w:bookmarkEnd w:id="0"/>
    </w:p>
    <w:sectPr w:rsidR="00396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2E"/>
    <w:rsid w:val="0039602D"/>
    <w:rsid w:val="00423EC8"/>
    <w:rsid w:val="004458B0"/>
    <w:rsid w:val="004B3063"/>
    <w:rsid w:val="004F7FD3"/>
    <w:rsid w:val="0055482E"/>
    <w:rsid w:val="00976F4D"/>
    <w:rsid w:val="00A63B0C"/>
    <w:rsid w:val="00BF6F72"/>
    <w:rsid w:val="00C16445"/>
    <w:rsid w:val="00ED4AA5"/>
    <w:rsid w:val="00F24F2B"/>
    <w:rsid w:val="00F44BDB"/>
    <w:rsid w:val="00FC47AF"/>
    <w:rsid w:val="00FD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C16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24F2B"/>
    <w:pPr>
      <w:spacing w:before="240" w:after="240" w:line="240" w:lineRule="auto"/>
    </w:pPr>
    <w:rPr>
      <w:color w:val="000000" w:themeColor="text1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4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23E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3EC8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C16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en-debont@hot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en\Desktop\020sjabloo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020sjabloon.dotx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2</cp:revision>
  <dcterms:created xsi:type="dcterms:W3CDTF">2014-04-22T11:50:00Z</dcterms:created>
  <dcterms:modified xsi:type="dcterms:W3CDTF">2014-04-22T11:50:00Z</dcterms:modified>
</cp:coreProperties>
</file>