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A5" w:rsidRDefault="008B1CD6" w:rsidP="00877FE5">
      <w:pPr>
        <w:pStyle w:val="Geenafstand"/>
      </w:pPr>
      <w:r>
        <w:rPr>
          <w:noProof/>
          <w:lang w:eastAsia="nl-NL"/>
        </w:rPr>
        <mc:AlternateContent>
          <mc:Choice Requires="wps">
            <w:drawing>
              <wp:anchor distT="0" distB="0" distL="114300" distR="114300" simplePos="0" relativeHeight="251664384" behindDoc="0" locked="0" layoutInCell="1" allowOverlap="1" wp14:anchorId="4A22B161" wp14:editId="2FFBA1FE">
                <wp:simplePos x="0" y="0"/>
                <wp:positionH relativeFrom="column">
                  <wp:posOffset>1176655</wp:posOffset>
                </wp:positionH>
                <wp:positionV relativeFrom="paragraph">
                  <wp:posOffset>62230</wp:posOffset>
                </wp:positionV>
                <wp:extent cx="5610225" cy="8953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5610225" cy="895350"/>
                        </a:xfrm>
                        <a:prstGeom prst="rect">
                          <a:avLst/>
                        </a:prstGeom>
                        <a:noFill/>
                        <a:ln>
                          <a:noFill/>
                        </a:ln>
                        <a:effectLst/>
                      </wps:spPr>
                      <wps:txb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 Dev Edition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A22B161" id="_x0000_t202" coordsize="21600,21600" o:spt="202" path="m,l,21600r21600,l21600,xe">
                <v:stroke joinstyle="miter"/>
                <v:path gradientshapeok="t" o:connecttype="rect"/>
              </v:shapetype>
              <v:shape id="Tekstvak 12" o:spid="_x0000_s1026" type="#_x0000_t202" style="position:absolute;margin-left:92.65pt;margin-top:4.9pt;width:441.75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" filled="f" stroked="f">
                <v:textbox>
                  <w:txbxContent>
                    <w:p w:rsidR="00562D19" w:rsidRPr="008B1CD6" w:rsidRDefault="00562D19" w:rsidP="00877FE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Fifa Dev Edition</w:t>
                      </w:r>
                    </w:p>
                  </w:txbxContent>
                </v:textbox>
              </v:shape>
            </w:pict>
          </mc:Fallback>
        </mc:AlternateContent>
      </w:r>
      <w:r w:rsidR="007D0D3F">
        <w:rPr>
          <w:noProof/>
          <w:lang w:eastAsia="nl-NL"/>
        </w:rPr>
        <mc:AlternateContent>
          <mc:Choice Requires="wps">
            <w:drawing>
              <wp:anchor distT="0" distB="0" distL="114300" distR="114300" simplePos="0" relativeHeight="251659264" behindDoc="0" locked="0" layoutInCell="1" allowOverlap="1" wp14:anchorId="63825940" wp14:editId="1AA6CD23">
                <wp:simplePos x="0" y="0"/>
                <wp:positionH relativeFrom="column">
                  <wp:posOffset>-514512</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19A40" id="Rechthoek 1" o:spid="_x0000_s1026" style="position:absolute;margin-left:-40.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" fillcolor="white [3212]" strokecolor="red" strokeweight="4.75pt"/>
            </w:pict>
          </mc:Fallback>
        </mc:AlternateContent>
      </w:r>
      <w:r w:rsidR="00ED4AA5">
        <w:rPr>
          <w:noProof/>
          <w:lang w:eastAsia="nl-NL"/>
        </w:rPr>
        <mc:AlternateContent>
          <mc:Choice Requires="wps">
            <w:drawing>
              <wp:anchor distT="0" distB="0" distL="114300" distR="114300" simplePos="0" relativeHeight="251661312" behindDoc="0" locked="0" layoutInCell="1" allowOverlap="1" wp14:anchorId="0C1865E0" wp14:editId="1F08F1A8">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0C1865E0" id="Tekstvak 3" o:spid="_x0000_s1027"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" filled="f" stroked="f">
                <v:textbox>
                  <w:txbxContent>
                    <w:p w:rsidR="00562D19" w:rsidRPr="00ED4AA5" w:rsidRDefault="00562D19"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ED4AA5">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020</w:t>
                      </w:r>
                    </w:p>
                  </w:txbxContent>
                </v:textbox>
              </v:shape>
            </w:pict>
          </mc:Fallback>
        </mc:AlternateContent>
      </w:r>
      <w:r w:rsidR="00ED4AA5">
        <w:rPr>
          <w:noProof/>
          <w:lang w:eastAsia="nl-NL"/>
        </w:rPr>
        <mc:AlternateContent>
          <mc:Choice Requires="wps">
            <w:drawing>
              <wp:anchor distT="0" distB="0" distL="114300" distR="114300" simplePos="0" relativeHeight="251658239" behindDoc="0" locked="0" layoutInCell="1" allowOverlap="1" wp14:anchorId="352B851C" wp14:editId="619E5D29">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9921"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p>
    <w:p w:rsidR="00877FE5" w:rsidRDefault="00877FE5" w:rsidP="00877FE5">
      <w:pPr>
        <w:pStyle w:val="Geenafstand"/>
      </w:pPr>
      <w:r>
        <w:rPr>
          <w:noProof/>
          <w:lang w:eastAsia="nl-NL"/>
        </w:rPr>
        <mc:AlternateContent>
          <mc:Choice Requires="wps">
            <w:drawing>
              <wp:anchor distT="0" distB="0" distL="114300" distR="114300" simplePos="0" relativeHeight="251662336" behindDoc="0" locked="0" layoutInCell="1" allowOverlap="1" wp14:anchorId="33CA8712" wp14:editId="7BAC7CC6">
                <wp:simplePos x="0" y="0"/>
                <wp:positionH relativeFrom="column">
                  <wp:posOffset>-199390</wp:posOffset>
                </wp:positionH>
                <wp:positionV relativeFrom="paragraph">
                  <wp:posOffset>130562</wp:posOffset>
                </wp:positionV>
                <wp:extent cx="1657350" cy="571500"/>
                <wp:effectExtent l="19050" t="19050" r="38100" b="38100"/>
                <wp:wrapNone/>
                <wp:docPr id="10" name="Vijfhoek 10"/>
                <wp:cNvGraphicFramePr/>
                <a:graphic xmlns:a="http://schemas.openxmlformats.org/drawingml/2006/main">
                  <a:graphicData uri="http://schemas.microsoft.com/office/word/2010/wordprocessingShape">
                    <wps:wsp>
                      <wps:cNvSpPr/>
                      <wps:spPr>
                        <a:xfrm>
                          <a:off x="0" y="0"/>
                          <a:ext cx="1657350" cy="571500"/>
                        </a:xfrm>
                        <a:prstGeom prst="homePlate">
                          <a:avLst>
                            <a:gd name="adj" fmla="val 36607"/>
                          </a:avLst>
                        </a:prstGeom>
                        <a:noFill/>
                        <a:ln w="508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7DD4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0" o:spid="_x0000_s1026" type="#_x0000_t15" style="position:absolute;margin-left:-15.7pt;margin-top:10.3pt;width:13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" adj="18873" filled="f" strokecolor="red" strokeweight="4pt"/>
            </w:pict>
          </mc:Fallback>
        </mc:AlternateContent>
      </w:r>
    </w:p>
    <w:p w:rsidR="00A63B0C" w:rsidRPr="00877FE5" w:rsidRDefault="00877FE5" w:rsidP="00877FE5">
      <w:pPr>
        <w:pStyle w:val="Geenafstand"/>
        <w:rPr>
          <w:b/>
          <w:color w:val="FF0000"/>
          <w:sz w:val="28"/>
        </w:rPr>
      </w:pPr>
      <w:r w:rsidRPr="00877FE5">
        <w:rPr>
          <w:b/>
          <w:color w:val="FF0000"/>
          <w:sz w:val="28"/>
        </w:rPr>
        <w:t>Radius College</w:t>
      </w:r>
    </w:p>
    <w:p w:rsidR="00877FE5" w:rsidRDefault="00877FE5" w:rsidP="00877FE5">
      <w:pPr>
        <w:pStyle w:val="Geenafstand"/>
        <w:rPr>
          <w:b/>
          <w:color w:val="FF0000"/>
          <w:sz w:val="28"/>
        </w:rPr>
      </w:pPr>
      <w:r w:rsidRPr="00877FE5">
        <w:rPr>
          <w:b/>
          <w:color w:val="FF0000"/>
          <w:sz w:val="28"/>
        </w:rPr>
        <w:t>14-04-2014</w:t>
      </w:r>
    </w:p>
    <w:p w:rsidR="000063D4" w:rsidRDefault="00877FE5" w:rsidP="00877FE5">
      <w:pPr>
        <w:pStyle w:val="Geenafstand"/>
      </w:pPr>
      <w:r>
        <w:tab/>
      </w:r>
    </w:p>
    <w:p w:rsidR="000063D4" w:rsidRDefault="000063D4" w:rsidP="00877FE5">
      <w:pPr>
        <w:pStyle w:val="Geenafstand"/>
      </w:pPr>
    </w:p>
    <w:p w:rsidR="000063D4" w:rsidRDefault="002F47FE" w:rsidP="00877FE5">
      <w:pPr>
        <w:pStyle w:val="Geenafstand"/>
      </w:pPr>
      <w:r>
        <w:rPr>
          <w:noProof/>
          <w:lang w:eastAsia="nl-NL"/>
        </w:rPr>
        <mc:AlternateContent>
          <mc:Choice Requires="wps">
            <w:drawing>
              <wp:anchor distT="0" distB="0" distL="114300" distR="114300" simplePos="0" relativeHeight="251669504" behindDoc="0" locked="0" layoutInCell="1" allowOverlap="1" wp14:anchorId="7EB5EAAB" wp14:editId="23F89690">
                <wp:simplePos x="0" y="0"/>
                <wp:positionH relativeFrom="column">
                  <wp:posOffset>1405255</wp:posOffset>
                </wp:positionH>
                <wp:positionV relativeFrom="paragraph">
                  <wp:posOffset>28575</wp:posOffset>
                </wp:positionV>
                <wp:extent cx="3248025" cy="771525"/>
                <wp:effectExtent l="0" t="0" r="0" b="9525"/>
                <wp:wrapNone/>
                <wp:docPr id="4" name="Tekstvak 4"/>
                <wp:cNvGraphicFramePr/>
                <a:graphic xmlns:a="http://schemas.openxmlformats.org/drawingml/2006/main">
                  <a:graphicData uri="http://schemas.microsoft.com/office/word/2010/wordprocessingShape">
                    <wps:wsp>
                      <wps:cNvSpPr txBox="1"/>
                      <wps:spPr>
                        <a:xfrm>
                          <a:off x="0" y="0"/>
                          <a:ext cx="3248025" cy="771525"/>
                        </a:xfrm>
                        <a:prstGeom prst="rect">
                          <a:avLst/>
                        </a:prstGeom>
                        <a:noFill/>
                        <a:ln>
                          <a:noFill/>
                        </a:ln>
                        <a:effectLst/>
                      </wps:spPr>
                      <wps:txb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7EB5EAAB" id="Tekstvak 4" o:spid="_x0000_s1028" type="#_x0000_t202" style="position:absolute;margin-left:110.65pt;margin-top:2.25pt;width:255.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" filled="f" stroked="f">
                <v:textbox>
                  <w:txbxContent>
                    <w:p w:rsidR="00562D19" w:rsidRPr="002F47FE" w:rsidRDefault="00562D19" w:rsidP="002F47FE">
                      <w:pPr>
                        <w:jc w:val="center"/>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2F47FE">
                        <w:rPr>
                          <w:outline/>
                          <w:color w:val="C0504D" w:themeColor="accent2"/>
                          <w:sz w:val="5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Plan van aanpak</w:t>
                      </w:r>
                    </w:p>
                  </w:txbxContent>
                </v:textbox>
              </v:shape>
            </w:pict>
          </mc:Fallback>
        </mc:AlternateContent>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2F47FE" w:rsidP="00877FE5">
      <w:pPr>
        <w:pStyle w:val="Geenafstand"/>
      </w:pPr>
      <w:r>
        <w:rPr>
          <w:noProof/>
          <w:lang w:eastAsia="nl-NL"/>
        </w:rPr>
        <w:drawing>
          <wp:anchor distT="0" distB="0" distL="114300" distR="114300" simplePos="0" relativeHeight="251667456" behindDoc="1" locked="0" layoutInCell="1" allowOverlap="1" wp14:anchorId="5277F860" wp14:editId="5F8051A4">
            <wp:simplePos x="0" y="0"/>
            <wp:positionH relativeFrom="column">
              <wp:posOffset>748665</wp:posOffset>
            </wp:positionH>
            <wp:positionV relativeFrom="paragraph">
              <wp:posOffset>112395</wp:posOffset>
            </wp:positionV>
            <wp:extent cx="4857750" cy="4841240"/>
            <wp:effectExtent l="0" t="0" r="0" b="0"/>
            <wp:wrapTight wrapText="bothSides">
              <wp:wrapPolygon edited="0">
                <wp:start x="8555" y="0"/>
                <wp:lineTo x="6353" y="850"/>
                <wp:lineTo x="6184" y="1020"/>
                <wp:lineTo x="6438" y="1530"/>
                <wp:lineTo x="4489" y="2040"/>
                <wp:lineTo x="3558" y="2465"/>
                <wp:lineTo x="3558" y="2890"/>
                <wp:lineTo x="4235" y="4250"/>
                <wp:lineTo x="1694" y="4505"/>
                <wp:lineTo x="1525" y="5100"/>
                <wp:lineTo x="3642" y="6970"/>
                <wp:lineTo x="678" y="7310"/>
                <wp:lineTo x="254" y="7990"/>
                <wp:lineTo x="424" y="8329"/>
                <wp:lineTo x="2372" y="9689"/>
                <wp:lineTo x="85" y="10879"/>
                <wp:lineTo x="169" y="12409"/>
                <wp:lineTo x="508" y="13769"/>
                <wp:lineTo x="932" y="15129"/>
                <wp:lineTo x="1609" y="16489"/>
                <wp:lineTo x="2626" y="17849"/>
                <wp:lineTo x="4151" y="19294"/>
                <wp:lineTo x="6353" y="20569"/>
                <wp:lineTo x="6438" y="20739"/>
                <wp:lineTo x="9064" y="21419"/>
                <wp:lineTo x="9656" y="21504"/>
                <wp:lineTo x="12028" y="21504"/>
                <wp:lineTo x="12621" y="21419"/>
                <wp:lineTo x="15247" y="20739"/>
                <wp:lineTo x="15332" y="20569"/>
                <wp:lineTo x="17534" y="19294"/>
                <wp:lineTo x="19059" y="17849"/>
                <wp:lineTo x="20075" y="16489"/>
                <wp:lineTo x="20753" y="15129"/>
                <wp:lineTo x="21176" y="13769"/>
                <wp:lineTo x="21515" y="12409"/>
                <wp:lineTo x="21515" y="9689"/>
                <wp:lineTo x="21346" y="8329"/>
                <wp:lineTo x="20922" y="6970"/>
                <wp:lineTo x="20245" y="5610"/>
                <wp:lineTo x="19398" y="4250"/>
                <wp:lineTo x="18127" y="2890"/>
                <wp:lineTo x="16687" y="1785"/>
                <wp:lineTo x="16264" y="1275"/>
                <wp:lineTo x="12960" y="255"/>
                <wp:lineTo x="11944" y="0"/>
                <wp:lineTo x="8555" y="0"/>
              </wp:wrapPolygon>
            </wp:wrapTight>
            <wp:docPr id="13" name="Afbeelding 13" descr="C:\Users\Koen\Desktop\69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en\Desktop\690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84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0063D4" w:rsidRDefault="000063D4" w:rsidP="00877FE5">
      <w:pPr>
        <w:pStyle w:val="Geenafstand"/>
      </w:pPr>
    </w:p>
    <w:p w:rsidR="005808D7" w:rsidRDefault="005808D7" w:rsidP="00877FE5">
      <w:pPr>
        <w:pStyle w:val="Geenafstand"/>
      </w:pPr>
    </w:p>
    <w:p w:rsidR="000063D4" w:rsidRDefault="000063D4" w:rsidP="00877FE5">
      <w:pPr>
        <w:pStyle w:val="Geenafstand"/>
      </w:pPr>
    </w:p>
    <w:sdt>
      <w:sdtPr>
        <w:rPr>
          <w:color w:val="FF0000"/>
          <w:sz w:val="26"/>
          <w:szCs w:val="26"/>
          <w:lang w:eastAsia="en-US"/>
        </w:rPr>
        <w:id w:val="-944608003"/>
        <w:docPartObj>
          <w:docPartGallery w:val="Table of Contents"/>
          <w:docPartUnique/>
        </w:docPartObj>
      </w:sdtPr>
      <w:sdtContent>
        <w:p w:rsidR="00783F5A" w:rsidRPr="00783F5A" w:rsidRDefault="00783F5A" w:rsidP="00783F5A">
          <w:pPr>
            <w:pStyle w:val="Kopvaninhoudsopgave"/>
            <w:rPr>
              <w:rStyle w:val="Kop1Char"/>
              <w:b/>
            </w:rPr>
          </w:pPr>
          <w:r w:rsidRPr="00783F5A">
            <w:rPr>
              <w:rStyle w:val="Kop1Char"/>
              <w:b/>
            </w:rPr>
            <w:t>Inhoudsopgave</w:t>
          </w:r>
        </w:p>
        <w:p w:rsidR="008B1CD6" w:rsidRPr="008B1CD6" w:rsidRDefault="005808D7" w:rsidP="008B1CD6">
          <w:pPr>
            <w:pStyle w:val="Kop2"/>
          </w:pPr>
          <w:r>
            <w:t>Inleiding</w:t>
          </w:r>
          <w:r w:rsidR="00783F5A">
            <w:ptab w:relativeTo="margin" w:alignment="right" w:leader="dot"/>
          </w:r>
          <w:r w:rsidR="00783B87">
            <w:t>3</w:t>
          </w:r>
        </w:p>
        <w:p w:rsidR="008B1CD6" w:rsidRDefault="003D3FFB" w:rsidP="008B1CD6">
          <w:pPr>
            <w:pStyle w:val="Kop2"/>
          </w:pPr>
          <w:r>
            <w:t>Werkdoelen</w:t>
          </w:r>
          <w:r w:rsidR="00783F5A">
            <w:ptab w:relativeTo="margin" w:alignment="right" w:leader="dot"/>
          </w:r>
          <w:r w:rsidR="00783F5A">
            <w:t>4</w:t>
          </w:r>
        </w:p>
        <w:p w:rsidR="008B1CD6" w:rsidRDefault="008B1CD6" w:rsidP="008B1CD6">
          <w:pPr>
            <w:pStyle w:val="Kop3"/>
          </w:pPr>
          <w:r>
            <w:t>Achtergronden</w:t>
          </w:r>
          <w:r>
            <w:ptab w:relativeTo="margin" w:alignment="right" w:leader="dot"/>
          </w:r>
          <w:r>
            <w:t>4</w:t>
          </w:r>
        </w:p>
        <w:p w:rsidR="008B1CD6" w:rsidRDefault="008B1CD6" w:rsidP="008B1CD6">
          <w:pPr>
            <w:pStyle w:val="Kop3"/>
          </w:pPr>
          <w:r>
            <w:t>Doelstelling</w:t>
          </w:r>
          <w:r>
            <w:ptab w:relativeTo="margin" w:alignment="right" w:leader="dot"/>
          </w:r>
          <w:r>
            <w:t>4</w:t>
          </w:r>
        </w:p>
        <w:p w:rsidR="008B1CD6" w:rsidRPr="008B1CD6" w:rsidRDefault="008B1CD6" w:rsidP="008B1CD6">
          <w:pPr>
            <w:pStyle w:val="Kop3"/>
          </w:pPr>
          <w:r>
            <w:t>De opdracht</w:t>
          </w:r>
          <w:r>
            <w:ptab w:relativeTo="margin" w:alignment="right" w:leader="dot"/>
          </w:r>
          <w:r>
            <w:t>4</w:t>
          </w:r>
        </w:p>
        <w:p w:rsidR="003D3FFB" w:rsidRDefault="00135CC8" w:rsidP="003D3FFB">
          <w:pPr>
            <w:pStyle w:val="Kop2"/>
          </w:pPr>
          <w:r>
            <w:t>Project Activiteiten</w:t>
          </w:r>
          <w:r w:rsidR="003D3FFB">
            <w:ptab w:relativeTo="margin" w:alignment="right" w:leader="dot"/>
          </w:r>
          <w:r w:rsidR="00783B87">
            <w:t>5</w:t>
          </w:r>
        </w:p>
        <w:p w:rsidR="003D3FFB" w:rsidRDefault="00786922" w:rsidP="003D3FFB">
          <w:pPr>
            <w:pStyle w:val="Kop2"/>
          </w:pPr>
          <w:r>
            <w:t>Project Grenzen</w:t>
          </w:r>
          <w:r w:rsidR="003D3FFB">
            <w:ptab w:relativeTo="margin" w:alignment="right" w:leader="dot"/>
          </w:r>
          <w:r w:rsidR="00783B87">
            <w:t>6</w:t>
          </w:r>
        </w:p>
        <w:p w:rsidR="00CA1971" w:rsidRPr="00CA1971" w:rsidRDefault="00CA1971" w:rsidP="00CA1971">
          <w:pPr>
            <w:pStyle w:val="Kop3"/>
          </w:pPr>
          <w:r>
            <w:t>Beschrijving van de genoemde rollen</w:t>
          </w:r>
          <w:r>
            <w:ptab w:relativeTo="margin" w:alignment="right" w:leader="dot"/>
          </w:r>
          <w:r>
            <w:t>6</w:t>
          </w:r>
        </w:p>
        <w:p w:rsidR="003D3FFB" w:rsidRDefault="00786922" w:rsidP="003D3FFB">
          <w:pPr>
            <w:pStyle w:val="Kop2"/>
          </w:pPr>
          <w:r>
            <w:t>Producten</w:t>
          </w:r>
          <w:r w:rsidR="003D3FFB">
            <w:ptab w:relativeTo="margin" w:alignment="right" w:leader="dot"/>
          </w:r>
          <w:r w:rsidR="00783B87">
            <w:t>7</w:t>
          </w:r>
        </w:p>
        <w:p w:rsidR="003D3FFB" w:rsidRDefault="00786922" w:rsidP="003D3FFB">
          <w:pPr>
            <w:pStyle w:val="Kop2"/>
          </w:pPr>
          <w:r>
            <w:t>Kwaliteit</w:t>
          </w:r>
          <w:r w:rsidR="003D3FFB">
            <w:ptab w:relativeTo="margin" w:alignment="right" w:leader="dot"/>
          </w:r>
          <w:r w:rsidR="00783B87">
            <w:t>8</w:t>
          </w:r>
        </w:p>
        <w:p w:rsidR="00786922" w:rsidRDefault="00786922" w:rsidP="00786922">
          <w:pPr>
            <w:pStyle w:val="Kop2"/>
          </w:pPr>
          <w:r>
            <w:t>Project Organisatie</w:t>
          </w:r>
          <w:r>
            <w:ptab w:relativeTo="margin" w:alignment="right" w:leader="dot"/>
          </w:r>
          <w:r w:rsidR="00783B87">
            <w:t>9</w:t>
          </w:r>
        </w:p>
        <w:p w:rsidR="00C50E1E" w:rsidRDefault="00C50E1E" w:rsidP="00C50E1E">
          <w:pPr>
            <w:pStyle w:val="Kop2"/>
          </w:pPr>
          <w:r>
            <w:t>Kosten en Baten</w:t>
          </w:r>
          <w:r>
            <w:ptab w:relativeTo="margin" w:alignment="right" w:leader="dot"/>
          </w:r>
          <w:r w:rsidR="00783B87">
            <w:t>10</w:t>
          </w:r>
        </w:p>
        <w:p w:rsidR="00CA1971" w:rsidRDefault="00CA1971" w:rsidP="00CA1971">
          <w:pPr>
            <w:pStyle w:val="Kop3"/>
          </w:pPr>
          <w:r>
            <w:t>Inleiding</w:t>
          </w:r>
          <w:r>
            <w:ptab w:relativeTo="margin" w:alignment="right" w:leader="dot"/>
          </w:r>
          <w:r>
            <w:t>10</w:t>
          </w:r>
        </w:p>
        <w:p w:rsidR="00CA1971" w:rsidRDefault="00CA1971" w:rsidP="00CA1971">
          <w:pPr>
            <w:pStyle w:val="Kop3"/>
          </w:pPr>
          <w:r>
            <w:t>Kosten</w:t>
          </w:r>
          <w:r>
            <w:ptab w:relativeTo="margin" w:alignment="right" w:leader="dot"/>
          </w:r>
          <w:r>
            <w:t>10</w:t>
          </w:r>
        </w:p>
        <w:p w:rsidR="00CA1971" w:rsidRPr="00CA1971" w:rsidRDefault="00CA1971" w:rsidP="00CA1971">
          <w:pPr>
            <w:pStyle w:val="Kop3"/>
          </w:pPr>
          <w:r>
            <w:t>Baten</w:t>
          </w:r>
          <w:r>
            <w:ptab w:relativeTo="margin" w:alignment="right" w:leader="dot"/>
          </w:r>
          <w:r>
            <w:t>10</w:t>
          </w:r>
        </w:p>
        <w:p w:rsidR="00C50E1E" w:rsidRDefault="00C50E1E" w:rsidP="00C50E1E">
          <w:pPr>
            <w:pStyle w:val="Kop2"/>
          </w:pPr>
          <w:r>
            <w:t>Risicio Analyse</w:t>
          </w:r>
          <w:r>
            <w:ptab w:relativeTo="margin" w:alignment="right" w:leader="dot"/>
          </w:r>
          <w:r w:rsidR="00783B87">
            <w:t>11</w:t>
          </w:r>
        </w:p>
        <w:p w:rsidR="00783F5A" w:rsidRDefault="00C8403E" w:rsidP="00783B87">
          <w:pPr>
            <w:pStyle w:val="Kop2"/>
          </w:pPr>
          <w:r>
            <w:t>Ten Slotte</w:t>
          </w:r>
          <w:r>
            <w:ptab w:relativeTo="margin" w:alignment="right" w:leader="dot"/>
          </w:r>
          <w:r w:rsidR="00783B87">
            <w:t>12</w:t>
          </w:r>
        </w:p>
      </w:sdtContent>
    </w:sdt>
    <w:p w:rsidR="00877FE5" w:rsidRPr="00CA1971" w:rsidRDefault="00877FE5" w:rsidP="00CA1971">
      <w:pPr>
        <w:pStyle w:val="Kop1"/>
        <w:jc w:val="left"/>
      </w:pPr>
    </w:p>
    <w:p w:rsidR="00783F5A" w:rsidRDefault="00783F5A" w:rsidP="00783F5A"/>
    <w:p w:rsidR="00783F5A" w:rsidRDefault="007D0D3F" w:rsidP="00783F5A">
      <w:r>
        <w:t>‘</w:t>
      </w:r>
    </w:p>
    <w:p w:rsidR="007D0D3F" w:rsidRDefault="007D0D3F" w:rsidP="00783F5A"/>
    <w:p w:rsidR="007D0D3F" w:rsidRDefault="007D0D3F" w:rsidP="00783F5A"/>
    <w:p w:rsidR="007D0D3F" w:rsidRDefault="007D0D3F" w:rsidP="00783F5A"/>
    <w:p w:rsidR="002231C2" w:rsidRDefault="002231C2" w:rsidP="00783F5A"/>
    <w:p w:rsidR="002231C2" w:rsidRDefault="002231C2" w:rsidP="002231C2">
      <w:pPr>
        <w:pStyle w:val="Kop1"/>
      </w:pPr>
      <w:r>
        <w:lastRenderedPageBreak/>
        <w:t>Inleiding</w:t>
      </w:r>
    </w:p>
    <w:p w:rsidR="002231C2" w:rsidRDefault="002231C2" w:rsidP="002231C2">
      <w:pPr>
        <w:pStyle w:val="Kop2"/>
        <w:rPr>
          <w:rFonts w:ascii="Arial" w:hAnsi="Arial" w:cs="Arial"/>
          <w:sz w:val="24"/>
          <w:szCs w:val="24"/>
        </w:rPr>
      </w:pPr>
      <w:bookmarkStart w:id="0" w:name="_Toc366228187"/>
      <w:r w:rsidRPr="00642603">
        <w:rPr>
          <w:rFonts w:ascii="Arial" w:hAnsi="Arial" w:cs="Arial"/>
          <w:sz w:val="24"/>
          <w:szCs w:val="24"/>
        </w:rPr>
        <w:t>Achtergronden</w:t>
      </w:r>
      <w:bookmarkEnd w:id="0"/>
    </w:p>
    <w:p w:rsidR="002231C2" w:rsidRPr="002231C2" w:rsidRDefault="002231C2" w:rsidP="002231C2">
      <w:pPr>
        <w:pStyle w:val="Geenafstand"/>
      </w:pPr>
    </w:p>
    <w:p w:rsidR="002231C2" w:rsidRDefault="002231C2" w:rsidP="002231C2">
      <w:pPr>
        <w:pStyle w:val="Geenafstand"/>
      </w:pPr>
      <w:r w:rsidRPr="002231C2">
        <w:t>Met dit project maak je kennis met het ontwikkelen van ee</w:t>
      </w:r>
      <w:r w:rsidRPr="00642603">
        <w:t xml:space="preserve">n </w:t>
      </w:r>
      <w:r>
        <w:t xml:space="preserve">website met </w:t>
      </w:r>
    </w:p>
    <w:p w:rsidR="002231C2" w:rsidRDefault="002231C2" w:rsidP="002231C2">
      <w:pPr>
        <w:pStyle w:val="Geenafstand"/>
      </w:pPr>
      <w:r>
        <w:t>html, css en</w:t>
      </w:r>
      <w:r w:rsidRPr="00642603">
        <w:t xml:space="preserve"> </w:t>
      </w:r>
      <w:r>
        <w:t>php.</w:t>
      </w:r>
    </w:p>
    <w:p w:rsidR="002231C2" w:rsidRPr="00642603" w:rsidRDefault="002231C2" w:rsidP="002231C2">
      <w:pPr>
        <w:pStyle w:val="Geenafstand"/>
      </w:pPr>
    </w:p>
    <w:p w:rsidR="002231C2" w:rsidRDefault="002231C2" w:rsidP="002231C2">
      <w:pPr>
        <w:pStyle w:val="Geenafstand"/>
      </w:pPr>
      <w:r w:rsidRPr="00642603">
        <w:t xml:space="preserve">De bedoeling is dat wij een </w:t>
      </w:r>
      <w:r>
        <w:t>website</w:t>
      </w:r>
      <w:r w:rsidRPr="00642603">
        <w:t xml:space="preserve"> gaan </w:t>
      </w:r>
      <w:r>
        <w:t>maken waarbij de teams, wedstrijdschema</w:t>
      </w:r>
    </w:p>
    <w:p w:rsidR="002231C2" w:rsidRPr="00642603" w:rsidRDefault="002231C2" w:rsidP="002231C2">
      <w:pPr>
        <w:pStyle w:val="Geenafstand"/>
      </w:pPr>
      <w:r>
        <w:t>en doelpunten in een database worden opgeslagen</w:t>
      </w:r>
    </w:p>
    <w:p w:rsidR="002231C2" w:rsidRDefault="002231C2" w:rsidP="002231C2">
      <w:pPr>
        <w:pStyle w:val="Kop2"/>
        <w:rPr>
          <w:rFonts w:ascii="Arial" w:hAnsi="Arial" w:cs="Arial"/>
          <w:sz w:val="24"/>
          <w:szCs w:val="24"/>
        </w:rPr>
      </w:pPr>
      <w:bookmarkStart w:id="1" w:name="_Toc347077639"/>
      <w:bookmarkStart w:id="2" w:name="_Toc366228188"/>
      <w:r w:rsidRPr="00642603">
        <w:rPr>
          <w:rFonts w:ascii="Arial" w:hAnsi="Arial" w:cs="Arial"/>
          <w:sz w:val="24"/>
          <w:szCs w:val="24"/>
        </w:rPr>
        <w:t>Doelstelling</w:t>
      </w:r>
      <w:bookmarkEnd w:id="1"/>
      <w:bookmarkEnd w:id="2"/>
    </w:p>
    <w:p w:rsidR="002231C2" w:rsidRPr="002231C2" w:rsidRDefault="002231C2" w:rsidP="002231C2">
      <w:pPr>
        <w:pStyle w:val="Geenafstand"/>
      </w:pPr>
    </w:p>
    <w:p w:rsidR="002231C2" w:rsidRPr="00642603" w:rsidRDefault="002231C2" w:rsidP="002231C2">
      <w:pPr>
        <w:pStyle w:val="Geenafstand"/>
      </w:pPr>
      <w:r w:rsidRPr="00642603">
        <w:t>Een werkend</w:t>
      </w:r>
      <w:r>
        <w:t>e</w:t>
      </w:r>
      <w:r w:rsidRPr="00642603">
        <w:t xml:space="preserve"> </w:t>
      </w:r>
      <w:r>
        <w:t>website, die</w:t>
      </w:r>
      <w:r w:rsidRPr="00642603">
        <w:t xml:space="preserve"> alle functies bevat wat in het </w:t>
      </w:r>
      <w:r>
        <w:t>project hoort</w:t>
      </w:r>
      <w:r w:rsidRPr="00642603">
        <w:t xml:space="preserve">, dit door veel kennis op te doen van </w:t>
      </w:r>
      <w:r>
        <w:t>php</w:t>
      </w:r>
      <w:r w:rsidR="00C85928">
        <w:t>. O</w:t>
      </w:r>
      <w:r w:rsidRPr="00642603">
        <w:t>nze doelstelling is verder dat we niet gaan kopiëren/plakken van internet. En er zelf uitkomen samen.</w:t>
      </w:r>
      <w:bookmarkStart w:id="3" w:name="_Toc347077640"/>
    </w:p>
    <w:p w:rsidR="002231C2" w:rsidRDefault="002231C2" w:rsidP="002231C2">
      <w:pPr>
        <w:pStyle w:val="Kop2"/>
        <w:rPr>
          <w:rFonts w:ascii="Arial" w:hAnsi="Arial" w:cs="Arial"/>
          <w:sz w:val="24"/>
          <w:szCs w:val="24"/>
        </w:rPr>
      </w:pPr>
      <w:bookmarkStart w:id="4" w:name="_Toc366228189"/>
      <w:r w:rsidRPr="00642603">
        <w:rPr>
          <w:rFonts w:ascii="Arial" w:hAnsi="Arial" w:cs="Arial"/>
          <w:sz w:val="24"/>
          <w:szCs w:val="24"/>
        </w:rPr>
        <w:t>De opdracht</w:t>
      </w:r>
      <w:bookmarkEnd w:id="3"/>
      <w:bookmarkEnd w:id="4"/>
    </w:p>
    <w:p w:rsidR="002231C2" w:rsidRPr="002231C2" w:rsidRDefault="002231C2" w:rsidP="002231C2">
      <w:pPr>
        <w:pStyle w:val="Geenafstand"/>
      </w:pPr>
    </w:p>
    <w:p w:rsidR="002231C2" w:rsidRPr="002231C2" w:rsidRDefault="002231C2" w:rsidP="002231C2">
      <w:pPr>
        <w:pStyle w:val="Geenafstand"/>
      </w:pPr>
      <w:r>
        <w:t xml:space="preserve">Een website maken </w:t>
      </w:r>
      <w:r w:rsidR="00C85928">
        <w:t xml:space="preserve">met een database </w:t>
      </w:r>
    </w:p>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783F5A" w:rsidRDefault="00783F5A"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374030" w:rsidP="00783F5A"/>
    <w:p w:rsidR="00374030" w:rsidRDefault="00D3331B" w:rsidP="00D3331B">
      <w:pPr>
        <w:pStyle w:val="Kop1"/>
      </w:pPr>
      <w:r>
        <w:lastRenderedPageBreak/>
        <w:t>Werkdoelen</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5160"/>
      </w:tblGrid>
      <w:tr w:rsidR="00D3331B" w:rsidRPr="00642603" w:rsidTr="00B8784E">
        <w:tc>
          <w:tcPr>
            <w:tcW w:w="4788" w:type="dxa"/>
            <w:shd w:val="clear" w:color="auto" w:fill="FF0000"/>
            <w:tcMar>
              <w:top w:w="57" w:type="dxa"/>
            </w:tcMar>
          </w:tcPr>
          <w:p w:rsidR="00D3331B" w:rsidRPr="00D3331B" w:rsidRDefault="00CE54E0" w:rsidP="00B8784E">
            <w:pPr>
              <w:jc w:val="center"/>
              <w:rPr>
                <w:rFonts w:cs="Arial"/>
                <w:b/>
                <w:color w:val="FF0000"/>
                <w:sz w:val="28"/>
                <w:szCs w:val="28"/>
              </w:rPr>
            </w:pPr>
            <w:r w:rsidRPr="00B8784E">
              <w:rPr>
                <w:rFonts w:cs="Arial"/>
                <w:b/>
                <w:color w:val="FFFFFF" w:themeColor="background1"/>
                <w:sz w:val="28"/>
                <w:szCs w:val="28"/>
              </w:rPr>
              <w:t>Project</w:t>
            </w:r>
          </w:p>
        </w:tc>
        <w:tc>
          <w:tcPr>
            <w:tcW w:w="5160" w:type="dxa"/>
            <w:shd w:val="clear" w:color="auto" w:fill="FF0000"/>
            <w:tcMar>
              <w:top w:w="57" w:type="dxa"/>
            </w:tcMar>
          </w:tcPr>
          <w:p w:rsidR="00D3331B" w:rsidRPr="00642603" w:rsidRDefault="00D3331B" w:rsidP="00B8784E">
            <w:pPr>
              <w:jc w:val="center"/>
              <w:rPr>
                <w:rFonts w:cs="Arial"/>
                <w:b/>
              </w:rPr>
            </w:pPr>
            <w:r w:rsidRPr="00B8784E">
              <w:rPr>
                <w:rFonts w:cs="Arial"/>
                <w:b/>
                <w:color w:val="FFFFFF" w:themeColor="background1"/>
              </w:rPr>
              <w:t>WERKDOELEN VAN DIT PROJECT</w:t>
            </w:r>
            <w:r w:rsidR="00CE54E0" w:rsidRPr="00B8784E">
              <w:rPr>
                <w:rFonts w:cs="Arial"/>
                <w:b/>
                <w:color w:val="FFFFFF" w:themeColor="background1"/>
              </w:rPr>
              <w:t>:</w:t>
            </w:r>
          </w:p>
        </w:tc>
      </w:tr>
      <w:tr w:rsidR="00D3331B" w:rsidRPr="00642603" w:rsidTr="007252FB">
        <w:trPr>
          <w:cantSplit/>
          <w:trHeight w:val="1057"/>
        </w:trPr>
        <w:tc>
          <w:tcPr>
            <w:tcW w:w="9948" w:type="dxa"/>
            <w:gridSpan w:val="2"/>
            <w:tcMar>
              <w:top w:w="57" w:type="dxa"/>
            </w:tcMar>
          </w:tcPr>
          <w:p w:rsidR="00D3331B" w:rsidRPr="00642603" w:rsidRDefault="00D3331B" w:rsidP="00562D19">
            <w:pPr>
              <w:rPr>
                <w:rFonts w:cs="Arial"/>
                <w:color w:val="FF0000"/>
                <w:szCs w:val="24"/>
              </w:rPr>
            </w:pPr>
            <w:r w:rsidRPr="00CE54E0">
              <w:rPr>
                <w:rFonts w:cs="Arial"/>
                <w:color w:val="FF0000"/>
                <w:szCs w:val="24"/>
              </w:rPr>
              <w:t xml:space="preserve">Onze projectgroep heeft de volgende werkdoelen nodig om een goede oplossing / een goed resultaat te bereiken: </w:t>
            </w:r>
          </w:p>
        </w:tc>
      </w:tr>
      <w:tr w:rsidR="00D3331B" w:rsidRPr="00642603" w:rsidTr="00CE54E0">
        <w:trPr>
          <w:cantSplit/>
          <w:trHeight w:val="890"/>
        </w:trPr>
        <w:tc>
          <w:tcPr>
            <w:tcW w:w="9948" w:type="dxa"/>
            <w:gridSpan w:val="2"/>
            <w:tcMar>
              <w:top w:w="57" w:type="dxa"/>
            </w:tcMar>
          </w:tcPr>
          <w:p w:rsidR="00CE54E0" w:rsidRDefault="00CE54E0" w:rsidP="00CE54E0">
            <w:pPr>
              <w:spacing w:before="0" w:after="0"/>
              <w:ind w:left="720"/>
              <w:rPr>
                <w:rFonts w:cs="Arial"/>
                <w:color w:val="FF0000"/>
                <w:szCs w:val="24"/>
              </w:rPr>
            </w:pPr>
          </w:p>
          <w:p w:rsidR="00D3331B" w:rsidRPr="00CE54E0" w:rsidRDefault="00D3331B" w:rsidP="00CE54E0">
            <w:pPr>
              <w:numPr>
                <w:ilvl w:val="0"/>
                <w:numId w:val="1"/>
              </w:numPr>
              <w:spacing w:before="0" w:after="0"/>
              <w:rPr>
                <w:rFonts w:cs="Arial"/>
                <w:color w:val="FF0000"/>
                <w:szCs w:val="24"/>
              </w:rPr>
            </w:pPr>
            <w:r w:rsidRPr="00CE54E0">
              <w:rPr>
                <w:rFonts w:cs="Arial"/>
                <w:color w:val="FF0000"/>
                <w:szCs w:val="24"/>
              </w:rPr>
              <w:t>Een goede documentatie bijhouden om mooi en effectief te werk te gaan.</w:t>
            </w:r>
          </w:p>
        </w:tc>
      </w:tr>
      <w:tr w:rsidR="00D3331B" w:rsidRPr="00642603" w:rsidTr="007252FB">
        <w:trPr>
          <w:cantSplit/>
          <w:trHeight w:val="931"/>
        </w:trPr>
        <w:tc>
          <w:tcPr>
            <w:tcW w:w="9948" w:type="dxa"/>
            <w:gridSpan w:val="2"/>
            <w:tcMar>
              <w:top w:w="57" w:type="dxa"/>
            </w:tcMar>
          </w:tcPr>
          <w:p w:rsidR="00CE54E0" w:rsidRPr="00CE54E0" w:rsidRDefault="00CE54E0" w:rsidP="00CE54E0">
            <w:pPr>
              <w:spacing w:before="0" w:after="0"/>
              <w:ind w:left="720"/>
              <w:rPr>
                <w:rFonts w:cs="Arial"/>
                <w:szCs w:val="24"/>
              </w:rPr>
            </w:pPr>
          </w:p>
          <w:p w:rsidR="00D3331B" w:rsidRPr="00642603" w:rsidRDefault="00D3331B" w:rsidP="00D3331B">
            <w:pPr>
              <w:numPr>
                <w:ilvl w:val="0"/>
                <w:numId w:val="1"/>
              </w:numPr>
              <w:spacing w:before="0" w:after="0"/>
              <w:rPr>
                <w:rFonts w:cs="Arial"/>
                <w:szCs w:val="24"/>
              </w:rPr>
            </w:pPr>
            <w:r w:rsidRPr="00CE54E0">
              <w:rPr>
                <w:rFonts w:cs="Arial"/>
                <w:color w:val="FF0000"/>
                <w:szCs w:val="24"/>
              </w:rPr>
              <w:t>Streven naar strak design, geen afgeraffelende website.</w:t>
            </w:r>
          </w:p>
        </w:tc>
      </w:tr>
      <w:tr w:rsidR="00D3331B" w:rsidRPr="00642603" w:rsidTr="007252FB">
        <w:trPr>
          <w:cantSplit/>
          <w:trHeight w:val="931"/>
        </w:trPr>
        <w:tc>
          <w:tcPr>
            <w:tcW w:w="9948" w:type="dxa"/>
            <w:gridSpan w:val="2"/>
            <w:tcMar>
              <w:top w:w="57" w:type="dxa"/>
            </w:tcMar>
          </w:tcPr>
          <w:p w:rsidR="007252FB" w:rsidRPr="007252FB" w:rsidRDefault="007252FB" w:rsidP="007252FB">
            <w:pPr>
              <w:spacing w:before="0" w:after="0"/>
              <w:ind w:left="360"/>
              <w:rPr>
                <w:rFonts w:cs="Arial"/>
                <w:szCs w:val="24"/>
              </w:rPr>
            </w:pPr>
          </w:p>
          <w:p w:rsidR="00D3331B" w:rsidRPr="00642603" w:rsidRDefault="00D3331B" w:rsidP="00CE54E0">
            <w:pPr>
              <w:numPr>
                <w:ilvl w:val="0"/>
                <w:numId w:val="1"/>
              </w:numPr>
              <w:spacing w:before="0" w:after="0"/>
              <w:rPr>
                <w:rFonts w:cs="Arial"/>
                <w:szCs w:val="24"/>
              </w:rPr>
            </w:pPr>
            <w:r w:rsidRPr="00CE54E0">
              <w:rPr>
                <w:rFonts w:cs="Arial"/>
                <w:color w:val="FF0000"/>
                <w:szCs w:val="24"/>
              </w:rPr>
              <w:t xml:space="preserve">Kennis uitbreiden van </w:t>
            </w:r>
            <w:r w:rsidR="00CE54E0">
              <w:rPr>
                <w:rFonts w:cs="Arial"/>
                <w:color w:val="FF0000"/>
                <w:szCs w:val="24"/>
              </w:rPr>
              <w:t>php, CSS en</w:t>
            </w:r>
            <w:r w:rsidRPr="00CE54E0">
              <w:rPr>
                <w:rFonts w:cs="Arial"/>
                <w:color w:val="FF0000"/>
                <w:szCs w:val="24"/>
              </w:rPr>
              <w:t xml:space="preserve"> HTML</w:t>
            </w:r>
          </w:p>
        </w:tc>
      </w:tr>
      <w:tr w:rsidR="00D3331B" w:rsidRPr="00642603" w:rsidTr="007252FB">
        <w:trPr>
          <w:cantSplit/>
          <w:trHeight w:val="932"/>
        </w:trPr>
        <w:tc>
          <w:tcPr>
            <w:tcW w:w="9948" w:type="dxa"/>
            <w:gridSpan w:val="2"/>
            <w:tcMar>
              <w:top w:w="57" w:type="dxa"/>
            </w:tcMar>
          </w:tcPr>
          <w:p w:rsidR="007252FB" w:rsidRPr="007252FB" w:rsidRDefault="007252FB" w:rsidP="007252FB">
            <w:pPr>
              <w:spacing w:before="0" w:after="0"/>
              <w:ind w:left="720"/>
              <w:rPr>
                <w:rFonts w:cs="Arial"/>
                <w:szCs w:val="24"/>
              </w:rPr>
            </w:pPr>
          </w:p>
          <w:p w:rsidR="00D3331B" w:rsidRPr="007252FB" w:rsidRDefault="00D3331B" w:rsidP="00D3331B">
            <w:pPr>
              <w:numPr>
                <w:ilvl w:val="0"/>
                <w:numId w:val="1"/>
              </w:numPr>
              <w:spacing w:before="0" w:after="0"/>
              <w:rPr>
                <w:rFonts w:cs="Arial"/>
                <w:szCs w:val="24"/>
              </w:rPr>
            </w:pPr>
            <w:r w:rsidRPr="00CE54E0">
              <w:rPr>
                <w:rFonts w:cs="Arial"/>
                <w:color w:val="FF0000"/>
                <w:szCs w:val="24"/>
              </w:rPr>
              <w:t>In ieder geval een voldoende halen,</w:t>
            </w:r>
            <w:r w:rsidR="007252FB">
              <w:rPr>
                <w:rFonts w:cs="Arial"/>
                <w:color w:val="FF0000"/>
                <w:szCs w:val="24"/>
              </w:rPr>
              <w:t xml:space="preserve"> een hoog cijfer is altijd leuk.</w:t>
            </w:r>
          </w:p>
          <w:p w:rsidR="007252FB" w:rsidRPr="00642603" w:rsidRDefault="007252FB" w:rsidP="007252FB">
            <w:pPr>
              <w:spacing w:before="0" w:after="0"/>
              <w:ind w:left="360"/>
              <w:rPr>
                <w:rFonts w:cs="Arial"/>
                <w:szCs w:val="24"/>
              </w:rPr>
            </w:pPr>
          </w:p>
        </w:tc>
      </w:tr>
      <w:tr w:rsidR="007252FB" w:rsidRPr="00642603" w:rsidTr="007252FB">
        <w:trPr>
          <w:cantSplit/>
          <w:trHeight w:val="932"/>
        </w:trPr>
        <w:tc>
          <w:tcPr>
            <w:tcW w:w="9948" w:type="dxa"/>
            <w:gridSpan w:val="2"/>
            <w:tcMar>
              <w:top w:w="57" w:type="dxa"/>
            </w:tcMar>
          </w:tcPr>
          <w:p w:rsidR="007252FB" w:rsidRPr="007252FB" w:rsidRDefault="007252FB" w:rsidP="007252FB">
            <w:pPr>
              <w:spacing w:before="0" w:after="0"/>
              <w:rPr>
                <w:rFonts w:cs="Arial"/>
                <w:color w:val="FF0000"/>
                <w:szCs w:val="24"/>
              </w:rPr>
            </w:pPr>
          </w:p>
          <w:p w:rsidR="007252FB" w:rsidRPr="007252FB" w:rsidRDefault="007252FB" w:rsidP="007252FB">
            <w:pPr>
              <w:pStyle w:val="Lijstalinea"/>
              <w:numPr>
                <w:ilvl w:val="0"/>
                <w:numId w:val="1"/>
              </w:numPr>
              <w:spacing w:before="0" w:after="0"/>
              <w:rPr>
                <w:rFonts w:cs="Arial"/>
                <w:szCs w:val="24"/>
              </w:rPr>
            </w:pPr>
            <w:r w:rsidRPr="007252FB">
              <w:rPr>
                <w:rFonts w:cs="Arial"/>
                <w:color w:val="FF0000"/>
                <w:szCs w:val="24"/>
              </w:rPr>
              <w:t>Een goede samenwerking voor snellere vooruitgang</w:t>
            </w:r>
          </w:p>
        </w:tc>
      </w:tr>
    </w:tbl>
    <w:p w:rsidR="00D3331B" w:rsidRDefault="00D3331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D3331B">
      <w:pPr>
        <w:pStyle w:val="Geenafstand"/>
      </w:pPr>
    </w:p>
    <w:p w:rsidR="007252FB" w:rsidRDefault="007252FB" w:rsidP="007252FB">
      <w:pPr>
        <w:pStyle w:val="Kop1"/>
      </w:pPr>
      <w:r>
        <w:lastRenderedPageBreak/>
        <w:t>Project Activiteiten</w:t>
      </w:r>
    </w:p>
    <w:p w:rsidR="000707F5" w:rsidRDefault="000707F5" w:rsidP="000707F5">
      <w:r>
        <w:t>-</w:t>
      </w:r>
      <w:r>
        <w:tab/>
        <w:t>Database ontwerp maken</w:t>
      </w:r>
    </w:p>
    <w:p w:rsidR="000707F5" w:rsidRDefault="000707F5" w:rsidP="000707F5">
      <w:r>
        <w:t>-</w:t>
      </w:r>
      <w:r>
        <w:tab/>
        <w:t>Database bouwen</w:t>
      </w:r>
    </w:p>
    <w:p w:rsidR="000707F5" w:rsidRDefault="000707F5" w:rsidP="000707F5">
      <w:r>
        <w:t>-</w:t>
      </w:r>
      <w:r>
        <w:tab/>
        <w:t>Taak verdeling MS project</w:t>
      </w:r>
    </w:p>
    <w:p w:rsidR="000707F5" w:rsidRDefault="000707F5" w:rsidP="000707F5">
      <w:r>
        <w:t>-</w:t>
      </w:r>
      <w:r>
        <w:tab/>
        <w:t>Prototypen maken</w:t>
      </w:r>
    </w:p>
    <w:p w:rsidR="000707F5" w:rsidRDefault="000707F5" w:rsidP="000707F5">
      <w:r>
        <w:t>-</w:t>
      </w:r>
      <w:r>
        <w:tab/>
        <w:t>Acceptatie testen maken</w:t>
      </w:r>
    </w:p>
    <w:p w:rsidR="000707F5" w:rsidRDefault="000707F5" w:rsidP="000707F5">
      <w:r>
        <w:t>-</w:t>
      </w:r>
      <w:r>
        <w:tab/>
        <w:t>Code testen</w:t>
      </w:r>
    </w:p>
    <w:p w:rsidR="000707F5" w:rsidRDefault="000707F5" w:rsidP="000707F5">
      <w:r>
        <w:t>-</w:t>
      </w:r>
      <w:r>
        <w:tab/>
        <w:t>Tutorials maken</w:t>
      </w:r>
    </w:p>
    <w:p w:rsidR="000707F5" w:rsidRDefault="000707F5" w:rsidP="000707F5">
      <w:r>
        <w:t>-</w:t>
      </w:r>
      <w:r>
        <w:tab/>
        <w:t>Uitleg over tutorials</w:t>
      </w:r>
    </w:p>
    <w:p w:rsidR="000707F5" w:rsidRDefault="000707F5" w:rsidP="000707F5">
      <w:r>
        <w:t>-</w:t>
      </w:r>
      <w:r>
        <w:tab/>
        <w:t>Samenwerkings contract</w:t>
      </w:r>
    </w:p>
    <w:p w:rsidR="000707F5" w:rsidRDefault="000707F5" w:rsidP="000707F5">
      <w:r>
        <w:t>-</w:t>
      </w:r>
      <w:r>
        <w:tab/>
        <w:t xml:space="preserve">Evaluatie </w:t>
      </w:r>
    </w:p>
    <w:p w:rsidR="000707F5" w:rsidRDefault="000707F5" w:rsidP="000707F5">
      <w:r>
        <w:t>-</w:t>
      </w:r>
      <w:r>
        <w:tab/>
        <w:t>Storyboard maken</w:t>
      </w:r>
    </w:p>
    <w:p w:rsidR="000707F5" w:rsidRDefault="000707F5" w:rsidP="000707F5">
      <w:r>
        <w:t>-</w:t>
      </w:r>
      <w:r>
        <w:tab/>
        <w:t>Bereikbaarheidslijst maken</w:t>
      </w:r>
    </w:p>
    <w:p w:rsidR="000707F5" w:rsidRDefault="000707F5" w:rsidP="000707F5">
      <w:r>
        <w:t>-</w:t>
      </w:r>
      <w:r>
        <w:tab/>
        <w:t>Rapport van Git gegevens</w:t>
      </w:r>
    </w:p>
    <w:p w:rsidR="000707F5" w:rsidRDefault="000707F5" w:rsidP="000707F5">
      <w:r>
        <w:t>-</w:t>
      </w:r>
      <w:r>
        <w:tab/>
        <w:t>Bewijskaarten maken</w:t>
      </w:r>
    </w:p>
    <w:p w:rsidR="000707F5" w:rsidRDefault="000707F5" w:rsidP="000707F5">
      <w:r>
        <w:t>-</w:t>
      </w:r>
      <w:r>
        <w:tab/>
        <w:t>Teamreflectie proces/product</w:t>
      </w:r>
    </w:p>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107C4D" w:rsidP="000707F5"/>
    <w:p w:rsidR="00107C4D" w:rsidRDefault="00D25C22" w:rsidP="00D25C22">
      <w:pPr>
        <w:pStyle w:val="Kop1"/>
      </w:pPr>
      <w:r>
        <w:lastRenderedPageBreak/>
        <w:t>Project Grenzen</w:t>
      </w:r>
    </w:p>
    <w:p w:rsidR="00562D19" w:rsidRDefault="001272CD" w:rsidP="001272CD">
      <w:pPr>
        <w:pStyle w:val="Kop2"/>
      </w:pPr>
      <w:r>
        <w:br/>
        <w:t>Wat willen we in ons project verwerken?</w:t>
      </w:r>
    </w:p>
    <w:p w:rsidR="001272CD" w:rsidRPr="00562D19" w:rsidRDefault="001272CD" w:rsidP="00562D19">
      <w:r w:rsidRPr="00562D19">
        <w:t>Admin Panel</w:t>
      </w:r>
      <w:r w:rsidR="00562D19" w:rsidRPr="00562D19">
        <w:br/>
        <w:t>- Invoeren resultaten</w:t>
      </w:r>
      <w:r w:rsidR="00562D19" w:rsidRPr="00562D19">
        <w:br/>
        <w:t>- Invoeren teams en spelers</w:t>
      </w:r>
      <w:r w:rsidRPr="00562D19">
        <w:br/>
        <w:t>Index</w:t>
      </w:r>
      <w:r w:rsidRPr="00562D19">
        <w:br/>
        <w:t>Wedstrijdschema</w:t>
      </w:r>
      <w:r w:rsidRPr="00562D19">
        <w:br/>
        <w:t>Resultaten</w:t>
      </w:r>
      <w:r w:rsidRPr="00562D19">
        <w:br/>
        <w:t>Poules</w:t>
      </w:r>
      <w:r w:rsidRPr="00562D19">
        <w:br/>
        <w:t xml:space="preserve">Topscorers </w:t>
      </w:r>
      <w:r w:rsidRPr="00562D19">
        <w:br/>
        <w:t>Teams</w:t>
      </w:r>
      <w:r w:rsidRPr="00562D19">
        <w:br/>
        <w:t>Livestream</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62D19">
      <w:pPr>
        <w:pStyle w:val="Kop1"/>
      </w:pPr>
      <w:r>
        <w:lastRenderedPageBreak/>
        <w:t>Producten</w:t>
      </w:r>
    </w:p>
    <w:p w:rsidR="005D782C" w:rsidRDefault="005D782C" w:rsidP="005D782C"/>
    <w:p w:rsidR="005D782C" w:rsidRDefault="00A80A44" w:rsidP="005D782C">
      <w:r>
        <w:rPr>
          <w:noProof/>
          <w:lang w:eastAsia="nl-NL"/>
        </w:rPr>
        <w:drawing>
          <wp:anchor distT="0" distB="0" distL="114300" distR="114300" simplePos="0" relativeHeight="251652608" behindDoc="1" locked="0" layoutInCell="1" allowOverlap="1" wp14:anchorId="34CD4C48" wp14:editId="42F43A27">
            <wp:simplePos x="0" y="0"/>
            <wp:positionH relativeFrom="column">
              <wp:posOffset>3155004</wp:posOffset>
            </wp:positionH>
            <wp:positionV relativeFrom="paragraph">
              <wp:posOffset>327039</wp:posOffset>
            </wp:positionV>
            <wp:extent cx="2958861" cy="1886824"/>
            <wp:effectExtent l="0" t="0" r="0" b="0"/>
            <wp:wrapTight wrapText="bothSides">
              <wp:wrapPolygon edited="0">
                <wp:start x="0" y="0"/>
                <wp:lineTo x="0" y="21375"/>
                <wp:lineTo x="21419" y="21375"/>
                <wp:lineTo x="21419" y="0"/>
                <wp:lineTo x="0" y="0"/>
              </wp:wrapPolygon>
            </wp:wrapTight>
            <wp:docPr id="5" name="Afbeelding 5" descr="C:\wamp\www\GitHub\020_Zaalvoetbal\Fifa Dev Edition\wireframes\fi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GitHub\020_Zaalvoetbal\Fifa Dev Edition\wireframes\final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861" cy="1886824"/>
                    </a:xfrm>
                    <a:prstGeom prst="rect">
                      <a:avLst/>
                    </a:prstGeom>
                    <a:noFill/>
                    <a:ln>
                      <a:noFill/>
                    </a:ln>
                  </pic:spPr>
                </pic:pic>
              </a:graphicData>
            </a:graphic>
            <wp14:sizeRelH relativeFrom="page">
              <wp14:pctWidth>0</wp14:pctWidth>
            </wp14:sizeRelH>
            <wp14:sizeRelV relativeFrom="page">
              <wp14:pctHeight>0</wp14:pctHeight>
            </wp14:sizeRelV>
          </wp:anchor>
        </w:drawing>
      </w:r>
      <w:r>
        <w:t>Live Stream</w:t>
      </w:r>
      <w:r>
        <w:tab/>
      </w:r>
      <w:r>
        <w:tab/>
      </w:r>
      <w:r>
        <w:tab/>
      </w:r>
      <w:r>
        <w:tab/>
      </w:r>
      <w:r>
        <w:tab/>
      </w:r>
      <w:r>
        <w:tab/>
        <w:t>Finales</w:t>
      </w:r>
    </w:p>
    <w:p w:rsidR="005D782C" w:rsidRDefault="00A80A44" w:rsidP="005D782C">
      <w:r>
        <w:rPr>
          <w:noProof/>
          <w:lang w:eastAsia="nl-NL"/>
        </w:rPr>
        <w:drawing>
          <wp:anchor distT="0" distB="0" distL="114300" distR="114300" simplePos="0" relativeHeight="251649536" behindDoc="1" locked="0" layoutInCell="1" allowOverlap="1" wp14:anchorId="0565A6F0" wp14:editId="27C1EB1A">
            <wp:simplePos x="0" y="0"/>
            <wp:positionH relativeFrom="column">
              <wp:posOffset>-2648</wp:posOffset>
            </wp:positionH>
            <wp:positionV relativeFrom="paragraph">
              <wp:posOffset>-587</wp:posOffset>
            </wp:positionV>
            <wp:extent cx="2935508" cy="1871932"/>
            <wp:effectExtent l="0" t="0" r="0" b="0"/>
            <wp:wrapTight wrapText="bothSides">
              <wp:wrapPolygon edited="0">
                <wp:start x="0" y="0"/>
                <wp:lineTo x="0" y="21329"/>
                <wp:lineTo x="21450" y="21329"/>
                <wp:lineTo x="21450" y="0"/>
                <wp:lineTo x="0" y="0"/>
              </wp:wrapPolygon>
            </wp:wrapTight>
            <wp:docPr id="6" name="Afbeelding 6" descr="C:\wamp\www\GitHub\020_Zaalvoetbal\Fifa Dev Edition\wireframes\liv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GitHub\020_Zaalvoetbal\Fifa Dev Edition\wireframes\livestr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508" cy="18719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782C" w:rsidRDefault="00D42F72" w:rsidP="005D782C">
      <w:r>
        <w:rPr>
          <w:noProof/>
          <w:lang w:eastAsia="nl-NL"/>
        </w:rPr>
        <w:drawing>
          <wp:anchor distT="0" distB="0" distL="114300" distR="114300" simplePos="0" relativeHeight="251657728" behindDoc="1" locked="0" layoutInCell="1" allowOverlap="1" wp14:anchorId="155BAA3B" wp14:editId="789E44F7">
            <wp:simplePos x="0" y="0"/>
            <wp:positionH relativeFrom="column">
              <wp:posOffset>3171082</wp:posOffset>
            </wp:positionH>
            <wp:positionV relativeFrom="paragraph">
              <wp:posOffset>210976</wp:posOffset>
            </wp:positionV>
            <wp:extent cx="2950210" cy="1880235"/>
            <wp:effectExtent l="0" t="0" r="2540" b="5715"/>
            <wp:wrapTight wrapText="bothSides">
              <wp:wrapPolygon edited="0">
                <wp:start x="0" y="0"/>
                <wp:lineTo x="0" y="21447"/>
                <wp:lineTo x="21479" y="21447"/>
                <wp:lineTo x="21479" y="0"/>
                <wp:lineTo x="0" y="0"/>
              </wp:wrapPolygon>
            </wp:wrapTight>
            <wp:docPr id="8" name="Afbeelding 8" descr="C:\wamp\www\GitHub\020_Zaalvoetbal\Fifa Dev Edition\wireframes\result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GitHub\020_Zaalvoetbal\Fifa Dev Edition\wireframes\resultsinvo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0210" cy="1880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55680" behindDoc="1" locked="0" layoutInCell="1" allowOverlap="1" wp14:anchorId="2E611231" wp14:editId="5D03ABD4">
            <wp:simplePos x="0" y="0"/>
            <wp:positionH relativeFrom="column">
              <wp:posOffset>-2540</wp:posOffset>
            </wp:positionH>
            <wp:positionV relativeFrom="paragraph">
              <wp:posOffset>210844</wp:posOffset>
            </wp:positionV>
            <wp:extent cx="2921978" cy="1863305"/>
            <wp:effectExtent l="0" t="0" r="0" b="3810"/>
            <wp:wrapTight wrapText="bothSides">
              <wp:wrapPolygon edited="0">
                <wp:start x="0" y="0"/>
                <wp:lineTo x="0" y="21423"/>
                <wp:lineTo x="21408" y="21423"/>
                <wp:lineTo x="21408" y="0"/>
                <wp:lineTo x="0" y="0"/>
              </wp:wrapPolygon>
            </wp:wrapTight>
            <wp:docPr id="7" name="Afbeelding 7" descr="C:\wamp\www\GitHub\020_Zaalvoetbal\Fifa Dev Edition\wireframe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GitHub\020_Zaalvoetbal\Fifa Dev Edition\wireframes\resul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978" cy="1863305"/>
                    </a:xfrm>
                    <a:prstGeom prst="rect">
                      <a:avLst/>
                    </a:prstGeom>
                    <a:noFill/>
                    <a:ln>
                      <a:noFill/>
                    </a:ln>
                  </pic:spPr>
                </pic:pic>
              </a:graphicData>
            </a:graphic>
            <wp14:sizeRelH relativeFrom="page">
              <wp14:pctWidth>0</wp14:pctWidth>
            </wp14:sizeRelH>
            <wp14:sizeRelV relativeFrom="page">
              <wp14:pctHeight>0</wp14:pctHeight>
            </wp14:sizeRelV>
          </wp:anchor>
        </w:drawing>
      </w:r>
      <w:r>
        <w:t>Resultaten</w:t>
      </w:r>
      <w:r>
        <w:tab/>
      </w:r>
      <w:r>
        <w:tab/>
      </w:r>
      <w:r>
        <w:tab/>
      </w:r>
      <w:r>
        <w:tab/>
      </w:r>
      <w:r>
        <w:tab/>
      </w:r>
      <w:r>
        <w:tab/>
        <w:t>Invoer resultaten</w:t>
      </w:r>
    </w:p>
    <w:p w:rsidR="005D782C" w:rsidRDefault="005D782C" w:rsidP="005D782C"/>
    <w:p w:rsidR="00D42F72" w:rsidRDefault="00D42F72" w:rsidP="005D782C">
      <w:r>
        <w:rPr>
          <w:noProof/>
          <w:lang w:eastAsia="nl-NL"/>
        </w:rPr>
        <w:drawing>
          <wp:anchor distT="0" distB="0" distL="114300" distR="114300" simplePos="0" relativeHeight="251665920" behindDoc="1" locked="0" layoutInCell="1" allowOverlap="1" wp14:anchorId="644EC7B1" wp14:editId="3D4FCB49">
            <wp:simplePos x="0" y="0"/>
            <wp:positionH relativeFrom="column">
              <wp:posOffset>-3175</wp:posOffset>
            </wp:positionH>
            <wp:positionV relativeFrom="paragraph">
              <wp:posOffset>279113</wp:posOffset>
            </wp:positionV>
            <wp:extent cx="2907665" cy="1854200"/>
            <wp:effectExtent l="0" t="0" r="6985" b="0"/>
            <wp:wrapTight wrapText="bothSides">
              <wp:wrapPolygon edited="0">
                <wp:start x="0" y="0"/>
                <wp:lineTo x="0" y="21304"/>
                <wp:lineTo x="21510" y="21304"/>
                <wp:lineTo x="21510" y="0"/>
                <wp:lineTo x="0" y="0"/>
              </wp:wrapPolygon>
            </wp:wrapTight>
            <wp:docPr id="9" name="Afbeelding 9" descr="C:\wamp\www\GitHub\020_Zaalvoetbal\Fifa Dev Edition\wireframes\teamsinv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GitHub\020_Zaalvoetbal\Fifa Dev Edition\wireframes\teamsinvo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7665" cy="1854200"/>
                    </a:xfrm>
                    <a:prstGeom prst="rect">
                      <a:avLst/>
                    </a:prstGeom>
                    <a:noFill/>
                    <a:ln>
                      <a:noFill/>
                    </a:ln>
                  </pic:spPr>
                </pic:pic>
              </a:graphicData>
            </a:graphic>
            <wp14:sizeRelH relativeFrom="page">
              <wp14:pctWidth>0</wp14:pctWidth>
            </wp14:sizeRelH>
            <wp14:sizeRelV relativeFrom="page">
              <wp14:pctHeight>0</wp14:pctHeight>
            </wp14:sizeRelV>
          </wp:anchor>
        </w:drawing>
      </w:r>
      <w:r>
        <w:t>Invoer Teams en Spelers</w:t>
      </w:r>
    </w:p>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5D782C"/>
    <w:p w:rsidR="005D782C" w:rsidRDefault="005D782C" w:rsidP="00A32D68">
      <w:pPr>
        <w:pStyle w:val="Kop1"/>
      </w:pPr>
      <w:r>
        <w:lastRenderedPageBreak/>
        <w:t>Kwaliteit</w:t>
      </w:r>
    </w:p>
    <w:p w:rsidR="00A32D68" w:rsidRDefault="00A32D68" w:rsidP="00A32D68">
      <w:r>
        <w:t>Met een strakke planning kunnen de taken zorgvuldig uitgevoerd worden. Met duidelijke conventies en afspraken heeft elk groepslid een duidelijk beeld van het project.</w:t>
      </w:r>
    </w:p>
    <w:p w:rsidR="00A32D68" w:rsidRPr="00A32D68" w:rsidRDefault="00A32D68" w:rsidP="00A32D68">
      <w:r>
        <w:t>Het realiseren van de applicatie wordt projectmatig uitgevoerd. Als alles goed wordt geregistreerd zal alles terug te vinden zijn  met logs in het algemene document, in de planning en in het Git hub projectaccount.</w:t>
      </w:r>
    </w:p>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 w:rsidR="00FC4266" w:rsidRDefault="00FC4266" w:rsidP="00FC4266">
      <w:pPr>
        <w:pStyle w:val="Kop1"/>
      </w:pPr>
      <w:r>
        <w:lastRenderedPageBreak/>
        <w:t>Project organisatie</w:t>
      </w:r>
    </w:p>
    <w:tbl>
      <w:tblPr>
        <w:tblStyle w:val="Tabelraster"/>
        <w:tblW w:w="0" w:type="auto"/>
        <w:tblLook w:val="04A0" w:firstRow="1" w:lastRow="0" w:firstColumn="1" w:lastColumn="0" w:noHBand="0" w:noVBand="1"/>
      </w:tblPr>
      <w:tblGrid>
        <w:gridCol w:w="4606"/>
        <w:gridCol w:w="4606"/>
      </w:tblGrid>
      <w:tr w:rsidR="00B8784E" w:rsidTr="00B8784E">
        <w:tc>
          <w:tcPr>
            <w:tcW w:w="4606" w:type="dxa"/>
            <w:shd w:val="clear" w:color="auto" w:fill="FF0000"/>
          </w:tcPr>
          <w:p w:rsidR="00B8784E" w:rsidRPr="00B8784E" w:rsidRDefault="00B8784E" w:rsidP="00B8784E">
            <w:pPr>
              <w:jc w:val="center"/>
              <w:rPr>
                <w:b/>
              </w:rPr>
            </w:pPr>
            <w:r w:rsidRPr="00B8784E">
              <w:rPr>
                <w:b/>
                <w:color w:val="FFFFFF" w:themeColor="background1"/>
              </w:rPr>
              <w:t>Developers</w:t>
            </w:r>
          </w:p>
        </w:tc>
        <w:tc>
          <w:tcPr>
            <w:tcW w:w="4606" w:type="dxa"/>
            <w:shd w:val="clear" w:color="auto" w:fill="FF0000"/>
          </w:tcPr>
          <w:p w:rsidR="00B8784E" w:rsidRPr="00B8784E" w:rsidRDefault="00B8784E" w:rsidP="00B8784E">
            <w:pPr>
              <w:jc w:val="center"/>
              <w:rPr>
                <w:b/>
              </w:rPr>
            </w:pPr>
            <w:r w:rsidRPr="00B8784E">
              <w:rPr>
                <w:b/>
                <w:color w:val="FFFFFF" w:themeColor="background1"/>
              </w:rPr>
              <w:t>Begeleiders</w:t>
            </w:r>
          </w:p>
        </w:tc>
      </w:tr>
      <w:tr w:rsidR="00B8784E" w:rsidTr="00B8784E">
        <w:tc>
          <w:tcPr>
            <w:tcW w:w="4606" w:type="dxa"/>
          </w:tcPr>
          <w:p w:rsidR="00B8784E" w:rsidRDefault="00A32D68" w:rsidP="00FC4266">
            <w:r>
              <w:t>Koen de Bont</w:t>
            </w:r>
          </w:p>
        </w:tc>
        <w:tc>
          <w:tcPr>
            <w:tcW w:w="4606" w:type="dxa"/>
          </w:tcPr>
          <w:p w:rsidR="00B8784E" w:rsidRDefault="00A32D68" w:rsidP="00FC4266">
            <w:r>
              <w:t>Fedde van Gils</w:t>
            </w:r>
          </w:p>
        </w:tc>
      </w:tr>
      <w:tr w:rsidR="00B8784E" w:rsidTr="00B8784E">
        <w:tc>
          <w:tcPr>
            <w:tcW w:w="4606" w:type="dxa"/>
          </w:tcPr>
          <w:p w:rsidR="00B8784E" w:rsidRDefault="00A32D68" w:rsidP="00FC4266">
            <w:r>
              <w:t>Nick de Koning</w:t>
            </w:r>
          </w:p>
        </w:tc>
        <w:tc>
          <w:tcPr>
            <w:tcW w:w="4606" w:type="dxa"/>
          </w:tcPr>
          <w:p w:rsidR="00B8784E" w:rsidRDefault="00B8784E" w:rsidP="00FC4266"/>
        </w:tc>
      </w:tr>
      <w:tr w:rsidR="00B8784E" w:rsidTr="00B8784E">
        <w:tc>
          <w:tcPr>
            <w:tcW w:w="4606" w:type="dxa"/>
          </w:tcPr>
          <w:p w:rsidR="00B8784E" w:rsidRDefault="00A32D68" w:rsidP="00FC4266">
            <w:r>
              <w:t>Jordy Vissers</w:t>
            </w:r>
          </w:p>
        </w:tc>
        <w:tc>
          <w:tcPr>
            <w:tcW w:w="4606" w:type="dxa"/>
          </w:tcPr>
          <w:p w:rsidR="00B8784E" w:rsidRDefault="00B8784E" w:rsidP="00FC4266"/>
        </w:tc>
      </w:tr>
    </w:tbl>
    <w:p w:rsidR="00FC4266" w:rsidRDefault="00FC4266" w:rsidP="00FC4266"/>
    <w:p w:rsidR="00FC4266" w:rsidRDefault="00FC4266" w:rsidP="00FC4266">
      <w:pPr>
        <w:pStyle w:val="Kop2"/>
      </w:pPr>
      <w:r>
        <w:t>Beschrijving van de genoemde rollen</w:t>
      </w:r>
    </w:p>
    <w:p w:rsidR="00B8784E" w:rsidRDefault="00A32D68" w:rsidP="00B8784E">
      <w:r w:rsidRPr="00A32D68">
        <w:rPr>
          <w:b/>
        </w:rPr>
        <w:t>Teamleider:</w:t>
      </w:r>
      <w:r>
        <w:t xml:space="preserve"> regelt de taken, en wie welke taak heeft. Verder is de teamleider altijd op tijd, om alles aan te sturen.</w:t>
      </w:r>
    </w:p>
    <w:p w:rsidR="00A32D68" w:rsidRPr="00A32D68" w:rsidRDefault="00A32D68" w:rsidP="00B8784E">
      <w:r w:rsidRPr="00A32D68">
        <w:rPr>
          <w:b/>
        </w:rPr>
        <w:t>Leaddeveloper:</w:t>
      </w:r>
      <w:r>
        <w:rPr>
          <w:b/>
        </w:rPr>
        <w:t xml:space="preserve"> </w:t>
      </w:r>
      <w:r>
        <w:t>is verantwoordelijk voor alle codes.</w:t>
      </w:r>
    </w:p>
    <w:p w:rsidR="00A32D68" w:rsidRPr="00A32D68" w:rsidRDefault="00A32D68" w:rsidP="00B8784E">
      <w:r w:rsidRPr="00A32D68">
        <w:rPr>
          <w:b/>
        </w:rPr>
        <w:t>Database</w:t>
      </w:r>
      <w:r>
        <w:rPr>
          <w:b/>
        </w:rPr>
        <w:t>unit</w:t>
      </w:r>
      <w:r w:rsidRPr="00A32D68">
        <w:rPr>
          <w:b/>
        </w:rPr>
        <w:t>:</w:t>
      </w:r>
      <w:r>
        <w:rPr>
          <w:b/>
        </w:rPr>
        <w:t xml:space="preserve"> </w:t>
      </w:r>
      <w:r w:rsidRPr="00A32D68">
        <w:t>is verantwoordelijk voor de databasegegevens.</w:t>
      </w:r>
    </w:p>
    <w:p w:rsidR="00A32D68" w:rsidRPr="00A32D68" w:rsidRDefault="00A32D68" w:rsidP="00B8784E">
      <w:r w:rsidRPr="00A32D68">
        <w:rPr>
          <w:b/>
        </w:rPr>
        <w:t>Github</w:t>
      </w:r>
      <w:r>
        <w:rPr>
          <w:b/>
        </w:rPr>
        <w:t>manager</w:t>
      </w:r>
      <w:r w:rsidRPr="00A32D68">
        <w:rPr>
          <w:b/>
        </w:rPr>
        <w:t>:</w:t>
      </w:r>
      <w:r>
        <w:rPr>
          <w:b/>
        </w:rPr>
        <w:t xml:space="preserve"> </w:t>
      </w:r>
      <w:r>
        <w:t>is verantwoordelijk voor de github.</w:t>
      </w:r>
      <w:bookmarkStart w:id="5" w:name="_GoBack"/>
      <w:bookmarkEnd w:id="5"/>
    </w:p>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Default="00B8784E" w:rsidP="00B8784E"/>
    <w:p w:rsidR="00B8784E" w:rsidRPr="00642603" w:rsidRDefault="00B8784E" w:rsidP="00B8784E">
      <w:pPr>
        <w:pStyle w:val="Kop1"/>
        <w:rPr>
          <w:rFonts w:ascii="Arial" w:hAnsi="Arial" w:cs="Arial"/>
          <w:b w:val="0"/>
          <w:sz w:val="56"/>
        </w:rPr>
      </w:pPr>
      <w:r w:rsidRPr="00642603">
        <w:rPr>
          <w:rFonts w:ascii="Arial" w:hAnsi="Arial" w:cs="Arial"/>
          <w:sz w:val="56"/>
        </w:rPr>
        <w:lastRenderedPageBreak/>
        <w:t>Kosten en baten</w:t>
      </w:r>
    </w:p>
    <w:p w:rsidR="00B8784E" w:rsidRDefault="00A32D68" w:rsidP="00B8784E">
      <w:pPr>
        <w:pStyle w:val="Kop2"/>
        <w:rPr>
          <w:rFonts w:ascii="Arial" w:hAnsi="Arial" w:cs="Arial"/>
          <w:sz w:val="32"/>
        </w:rPr>
      </w:pPr>
      <w:bookmarkStart w:id="6" w:name="_Toc366228199"/>
      <w:r>
        <w:rPr>
          <w:rFonts w:ascii="Arial" w:hAnsi="Arial" w:cs="Arial"/>
          <w:sz w:val="32"/>
        </w:rPr>
        <w:t>I</w:t>
      </w:r>
      <w:r w:rsidR="00B8784E" w:rsidRPr="00642603">
        <w:rPr>
          <w:rFonts w:ascii="Arial" w:hAnsi="Arial" w:cs="Arial"/>
          <w:sz w:val="32"/>
        </w:rPr>
        <w:t>nleiding</w:t>
      </w:r>
      <w:bookmarkEnd w:id="6"/>
      <w:r w:rsidR="00B8784E"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bookmarkStart w:id="7" w:name="_Toc366228200"/>
      <w:r w:rsidRPr="000E58BD">
        <w:t>Hierbij alle kosten en baten voor dit project als u vragen heeft horen wij dit graag.</w:t>
      </w:r>
      <w:bookmarkEnd w:id="7"/>
    </w:p>
    <w:p w:rsidR="00B8784E" w:rsidRDefault="00B8784E" w:rsidP="00B8784E">
      <w:pPr>
        <w:pStyle w:val="Kop2"/>
        <w:rPr>
          <w:rFonts w:ascii="Arial" w:hAnsi="Arial" w:cs="Arial"/>
          <w:sz w:val="32"/>
        </w:rPr>
      </w:pPr>
      <w:bookmarkStart w:id="8" w:name="_Toc366228201"/>
      <w:r w:rsidRPr="00642603">
        <w:rPr>
          <w:rFonts w:ascii="Arial" w:hAnsi="Arial" w:cs="Arial"/>
          <w:sz w:val="32"/>
        </w:rPr>
        <w:t>Kosten</w:t>
      </w:r>
      <w:bookmarkEnd w:id="8"/>
      <w:r w:rsidRPr="00642603">
        <w:rPr>
          <w:rFonts w:ascii="Arial" w:hAnsi="Arial" w:cs="Arial"/>
          <w:sz w:val="32"/>
        </w:rPr>
        <w:t xml:space="preserve"> </w:t>
      </w:r>
    </w:p>
    <w:p w:rsidR="00B8784E" w:rsidRPr="00B8784E" w:rsidRDefault="00B8784E" w:rsidP="00B8784E">
      <w:pPr>
        <w:pStyle w:val="Geenafstand"/>
      </w:pPr>
    </w:p>
    <w:p w:rsidR="00B8784E" w:rsidRPr="00B8784E" w:rsidRDefault="00B8784E" w:rsidP="00B8784E">
      <w:pPr>
        <w:pStyle w:val="Geenafstand"/>
      </w:pPr>
      <w:r>
        <w:t>N.V.T.</w:t>
      </w:r>
    </w:p>
    <w:p w:rsidR="00B8784E" w:rsidRDefault="00B8784E" w:rsidP="00B8784E">
      <w:pPr>
        <w:pStyle w:val="Kop2"/>
        <w:rPr>
          <w:rFonts w:ascii="Arial" w:hAnsi="Arial" w:cs="Arial"/>
          <w:sz w:val="32"/>
        </w:rPr>
      </w:pPr>
      <w:bookmarkStart w:id="9" w:name="_Toc347077651"/>
      <w:bookmarkStart w:id="10" w:name="_Toc227381023"/>
      <w:bookmarkStart w:id="11" w:name="_Toc227385170"/>
      <w:bookmarkStart w:id="12" w:name="_Toc227386447"/>
      <w:bookmarkStart w:id="13" w:name="_Toc366228202"/>
      <w:r w:rsidRPr="00642603">
        <w:rPr>
          <w:rFonts w:ascii="Arial" w:hAnsi="Arial" w:cs="Arial"/>
          <w:sz w:val="32"/>
        </w:rPr>
        <w:t>Baten</w:t>
      </w:r>
      <w:bookmarkEnd w:id="9"/>
      <w:bookmarkEnd w:id="10"/>
      <w:bookmarkEnd w:id="11"/>
      <w:bookmarkEnd w:id="12"/>
      <w:bookmarkEnd w:id="13"/>
    </w:p>
    <w:p w:rsidR="00B8784E" w:rsidRPr="00B8784E" w:rsidRDefault="00B8784E" w:rsidP="00B8784E">
      <w:pPr>
        <w:pStyle w:val="Geenafstand"/>
      </w:pP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Kennis making met het Project</w:t>
      </w: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Tijds verdrijf</w:t>
      </w:r>
    </w:p>
    <w:p w:rsidR="00B8784E" w:rsidRPr="00642603" w:rsidRDefault="00B8784E" w:rsidP="00B8784E">
      <w:pPr>
        <w:pStyle w:val="Lijstalinea"/>
        <w:numPr>
          <w:ilvl w:val="0"/>
          <w:numId w:val="2"/>
        </w:numPr>
        <w:spacing w:before="0" w:after="160" w:line="259" w:lineRule="auto"/>
        <w:rPr>
          <w:rFonts w:cs="Arial"/>
          <w:szCs w:val="24"/>
        </w:rPr>
      </w:pPr>
      <w:r w:rsidRPr="00642603">
        <w:rPr>
          <w:rFonts w:cs="Arial"/>
          <w:szCs w:val="24"/>
        </w:rPr>
        <w:t>Succesvol systeem programmeren</w:t>
      </w:r>
    </w:p>
    <w:p w:rsidR="00B8784E" w:rsidRPr="00642603" w:rsidRDefault="00B8784E" w:rsidP="00B8784E">
      <w:pPr>
        <w:pStyle w:val="Lijstalinea"/>
        <w:rPr>
          <w:rFonts w:cs="Arial"/>
          <w:szCs w:val="24"/>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p>
    <w:p w:rsidR="00B8784E" w:rsidRPr="00642603" w:rsidRDefault="00B8784E" w:rsidP="00B8784E">
      <w:pPr>
        <w:rPr>
          <w:rFonts w:cs="Arial"/>
        </w:rPr>
      </w:pPr>
      <w:bookmarkStart w:id="14" w:name="_Toc347077652"/>
    </w:p>
    <w:p w:rsidR="00B8784E" w:rsidRDefault="00B8784E" w:rsidP="00B8784E">
      <w:pPr>
        <w:pStyle w:val="Kop1"/>
      </w:pPr>
      <w:bookmarkStart w:id="15" w:name="_Toc366228203"/>
      <w:r w:rsidRPr="00642603">
        <w:lastRenderedPageBreak/>
        <w:t>Risico</w:t>
      </w:r>
      <w:bookmarkEnd w:id="14"/>
      <w:r w:rsidRPr="00642603">
        <w:t xml:space="preserve"> Analyse</w:t>
      </w:r>
      <w:bookmarkEnd w:id="15"/>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Wijziging in samenstelling projectgroep</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De kans dat er daadwerkelijk wordt veranderd in de samenwerking om wat voor reden dan is er klein, ook is dit fataal voor de ander omdat er dan die gene dan opeens heel veel werk alleen zou moeten doen. Dit zouden wij allebei niet kunnen opvangen en zou dus onvoldoende voor project worden.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kennis/niveau bij projectleden</w:t>
      </w:r>
    </w:p>
    <w:p w:rsidR="00B8784E" w:rsidRPr="00B8784E" w:rsidRDefault="00B8784E" w:rsidP="00B8784E">
      <w:pPr>
        <w:pStyle w:val="Lijstalinea"/>
        <w:spacing w:before="100" w:beforeAutospacing="1" w:after="100" w:afterAutospacing="1"/>
        <w:rPr>
          <w:rFonts w:eastAsia="Times New Roman" w:cs="Arial"/>
          <w:szCs w:val="24"/>
          <w:lang w:eastAsia="nl-NL"/>
        </w:rPr>
      </w:pPr>
      <w:r w:rsidRPr="00642603">
        <w:rPr>
          <w:rFonts w:eastAsia="Times New Roman" w:cs="Arial"/>
          <w:szCs w:val="24"/>
          <w:lang w:eastAsia="nl-NL"/>
        </w:rPr>
        <w:t>Dit is een hele grote kans omdat je altijd tegen problemen aanloopt die je in</w:t>
      </w:r>
      <w:r>
        <w:rPr>
          <w:rFonts w:eastAsia="Times New Roman" w:cs="Arial"/>
          <w:szCs w:val="24"/>
          <w:lang w:eastAsia="nl-NL"/>
        </w:rPr>
        <w:br/>
      </w:r>
      <w:r w:rsidRPr="00642603">
        <w:rPr>
          <w:rFonts w:eastAsia="Times New Roman" w:cs="Arial"/>
          <w:szCs w:val="24"/>
          <w:lang w:eastAsia="nl-NL"/>
        </w:rPr>
        <w:t>eerste instantie niet zou hebben verwacht. Maar zolang wij op</w:t>
      </w:r>
      <w:r>
        <w:rPr>
          <w:rFonts w:eastAsia="Times New Roman" w:cs="Arial"/>
          <w:szCs w:val="24"/>
          <w:lang w:eastAsia="nl-NL"/>
        </w:rPr>
        <w:t xml:space="preserve"> </w:t>
      </w:r>
      <w:r w:rsidRPr="00642603">
        <w:rPr>
          <w:rFonts w:eastAsia="Times New Roman" w:cs="Arial"/>
          <w:szCs w:val="24"/>
          <w:lang w:eastAsia="nl-NL"/>
        </w:rPr>
        <w:t>tijd dingen vragen of dingen gaan uitzoeken moet hier altijd een oplossing voor te vinden zijn.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motivatie bij projectleden</w:t>
      </w:r>
    </w:p>
    <w:p w:rsidR="00B8784E" w:rsidRPr="00B8784E" w:rsidRDefault="00B8784E" w:rsidP="00B8784E">
      <w:pPr>
        <w:pStyle w:val="Lijstalinea"/>
        <w:rPr>
          <w:rFonts w:eastAsia="Times New Roman" w:cs="Arial"/>
          <w:szCs w:val="24"/>
          <w:lang w:eastAsia="nl-NL"/>
        </w:rPr>
      </w:pPr>
      <w:r w:rsidRPr="00642603">
        <w:rPr>
          <w:rFonts w:eastAsia="Times New Roman" w:cs="Arial"/>
          <w:szCs w:val="24"/>
          <w:lang w:eastAsia="nl-NL"/>
        </w:rPr>
        <w:t xml:space="preserve">Bij onvoldoende motivatie lijdt dit door vertraging in het werk en zou toch </w:t>
      </w:r>
      <w:r>
        <w:rPr>
          <w:rFonts w:eastAsia="Times New Roman" w:cs="Arial"/>
          <w:szCs w:val="24"/>
          <w:lang w:eastAsia="nl-NL"/>
        </w:rPr>
        <w:t>negatieve gevolgen kunnen hebben</w:t>
      </w:r>
      <w:r w:rsidRPr="00642603">
        <w:rPr>
          <w:rFonts w:eastAsia="Times New Roman" w:cs="Arial"/>
          <w:szCs w:val="24"/>
          <w:lang w:eastAsia="nl-NL"/>
        </w:rPr>
        <w:t xml:space="preserve">. Dit moet worden voorkomen door de moed erin te houden en alles eraan doen om een goed project neer te zetten. Mocht deze motivatie toch wegvallen bij een van de groepsleden. Moet dit worden aangegeven om slechte resultaten te weerhouden.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Ongeschikte projectbegeleider</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gevolgen bij een ongeschikte projectbegeleider is dat er onvoldoende informatie zou worden gegeven. Of een slechte communicatie. Dit zou voorkomen kunnen worden door op tijd afspraken te maken.</w:t>
      </w:r>
      <w:r>
        <w:rPr>
          <w:rFonts w:eastAsia="Times New Roman" w:cs="Arial"/>
          <w:szCs w:val="24"/>
          <w:lang w:eastAsia="nl-NL"/>
        </w:rPr>
        <w:t xml:space="preserve"> En deze van 2 kanten nakomen. </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projectgrenzen</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Bij onvoldoende projectgrenzen zou de werkhouding kunnen beïnvloeden, zodra dit het geval is moeten de pr</w:t>
      </w:r>
      <w:r>
        <w:rPr>
          <w:rFonts w:eastAsia="Times New Roman" w:cs="Arial"/>
          <w:szCs w:val="24"/>
          <w:lang w:eastAsia="nl-NL"/>
        </w:rPr>
        <w:t>ojectgrenzen worden bijgesteld.</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Tijdsnood</w:t>
      </w:r>
    </w:p>
    <w:p w:rsidR="00B8784E" w:rsidRPr="00642603"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De tijdnood is groot, maar zolang wij altijd door blijven werken is er weinig kans dat het werk niet op tijd af komt, Ook is de motivatie hoog om het project goed af te ronden.</w:t>
      </w:r>
    </w:p>
    <w:p w:rsidR="00B8784E" w:rsidRPr="00642603" w:rsidRDefault="00B8784E" w:rsidP="00B8784E">
      <w:pPr>
        <w:pStyle w:val="Kop2"/>
        <w:numPr>
          <w:ilvl w:val="0"/>
          <w:numId w:val="4"/>
        </w:numPr>
        <w:rPr>
          <w:rFonts w:eastAsia="Times New Roman"/>
          <w:lang w:eastAsia="nl-NL"/>
        </w:rPr>
      </w:pPr>
      <w:r w:rsidRPr="00642603">
        <w:rPr>
          <w:rFonts w:eastAsia="Times New Roman"/>
          <w:lang w:eastAsia="nl-NL"/>
        </w:rPr>
        <w:t>Onvoldoende aansturing project begeleider</w:t>
      </w:r>
    </w:p>
    <w:p w:rsidR="00B8784E" w:rsidRPr="00B8784E" w:rsidRDefault="00B8784E" w:rsidP="00B8784E">
      <w:pPr>
        <w:pStyle w:val="Lijstalinea"/>
        <w:spacing w:before="100" w:beforeAutospacing="1" w:after="100" w:afterAutospacing="1"/>
        <w:rPr>
          <w:rFonts w:eastAsia="Times New Roman" w:cs="Arial"/>
          <w:sz w:val="28"/>
          <w:szCs w:val="28"/>
          <w:lang w:eastAsia="nl-NL"/>
        </w:rPr>
      </w:pPr>
      <w:r w:rsidRPr="00642603">
        <w:rPr>
          <w:rFonts w:eastAsia="Times New Roman" w:cs="Arial"/>
          <w:szCs w:val="24"/>
          <w:lang w:eastAsia="nl-NL"/>
        </w:rPr>
        <w:t xml:space="preserve">Bij onvoldoende aansturing is er te weinig informatie en een hele slechte start dit kan lijden tot onduidelijk heden wat weer kan lijden tot werk vertraging. </w:t>
      </w:r>
    </w:p>
    <w:p w:rsidR="00B8784E" w:rsidRPr="00B8784E" w:rsidRDefault="00B8784E" w:rsidP="00B8784E">
      <w:pPr>
        <w:pStyle w:val="Kop1"/>
        <w:rPr>
          <w:rFonts w:ascii="Arial" w:hAnsi="Arial" w:cs="Arial"/>
          <w:b w:val="0"/>
          <w:sz w:val="56"/>
          <w:szCs w:val="56"/>
        </w:rPr>
      </w:pPr>
      <w:bookmarkStart w:id="16" w:name="_Toc366228204"/>
      <w:r w:rsidRPr="00642603">
        <w:rPr>
          <w:rFonts w:ascii="Arial" w:hAnsi="Arial" w:cs="Arial"/>
          <w:sz w:val="56"/>
          <w:szCs w:val="56"/>
        </w:rPr>
        <w:lastRenderedPageBreak/>
        <w:t>Ten slotte</w:t>
      </w:r>
      <w:bookmarkEnd w:id="16"/>
    </w:p>
    <w:p w:rsidR="00B8784E" w:rsidRPr="00642603" w:rsidRDefault="00B8784E" w:rsidP="00B8784E">
      <w:pPr>
        <w:rPr>
          <w:rFonts w:cs="Arial"/>
        </w:rPr>
      </w:pPr>
      <w:r w:rsidRPr="00642603">
        <w:rPr>
          <w:rFonts w:cs="Arial"/>
        </w:rPr>
        <w:t>Wij hopen u genoeg te hebben geïnformeerd met dit plan van aanpak en hopen op een succesvol einde van het project.</w:t>
      </w:r>
    </w:p>
    <w:p w:rsidR="00B8784E" w:rsidRPr="00B8784E" w:rsidRDefault="00B8784E" w:rsidP="00B8784E"/>
    <w:sectPr w:rsidR="00B8784E" w:rsidRPr="00B8784E" w:rsidSect="000063D4">
      <w:headerReference w:type="default" r:id="rId14"/>
      <w:footerReference w:type="default" r:id="rId15"/>
      <w:pgSz w:w="11906" w:h="16838"/>
      <w:pgMar w:top="1417" w:right="1417" w:bottom="1417" w:left="1417"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307" w:rsidRDefault="00901307" w:rsidP="000063D4">
      <w:pPr>
        <w:spacing w:before="0" w:after="0"/>
      </w:pPr>
      <w:r>
        <w:separator/>
      </w:r>
    </w:p>
  </w:endnote>
  <w:endnote w:type="continuationSeparator" w:id="0">
    <w:p w:rsidR="00901307" w:rsidRDefault="00901307" w:rsidP="000063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438714"/>
      <w:docPartObj>
        <w:docPartGallery w:val="Page Numbers (Bottom of Page)"/>
        <w:docPartUnique/>
      </w:docPartObj>
    </w:sdtPr>
    <w:sdtContent>
      <w:p w:rsidR="00562D19" w:rsidRDefault="00562D19">
        <w:pPr>
          <w:pStyle w:val="Voettekst"/>
        </w:pPr>
        <w:r>
          <w:rPr>
            <w:noProof/>
            <w:lang w:eastAsia="nl-NL"/>
          </w:rPr>
          <mc:AlternateContent>
            <mc:Choice Requires="wps">
              <w:drawing>
                <wp:anchor distT="0" distB="0" distL="114300" distR="114300" simplePos="0" relativeHeight="251661312" behindDoc="0" locked="0" layoutInCell="1" allowOverlap="1" wp14:anchorId="041E236F" wp14:editId="134214AC">
                  <wp:simplePos x="0" y="0"/>
                  <wp:positionH relativeFrom="column">
                    <wp:posOffset>864825</wp:posOffset>
                  </wp:positionH>
                  <wp:positionV relativeFrom="paragraph">
                    <wp:posOffset>-539115</wp:posOffset>
                  </wp:positionV>
                  <wp:extent cx="3944679" cy="524510"/>
                  <wp:effectExtent l="0" t="0" r="0" b="889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79" cy="524510"/>
                          </a:xfrm>
                          <a:prstGeom prst="rect">
                            <a:avLst/>
                          </a:prstGeom>
                          <a:noFill/>
                          <a:ln w="0">
                            <a:noFill/>
                            <a:miter lim="800000"/>
                            <a:headEnd/>
                            <a:tailEnd/>
                          </a:ln>
                        </wps:spPr>
                        <wps:txb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E236F" id="_x0000_t202" coordsize="21600,21600" o:spt="202" path="m,l,21600r21600,l21600,xe">
                  <v:stroke joinstyle="miter"/>
                  <v:path gradientshapeok="t" o:connecttype="rect"/>
                </v:shapetype>
                <v:shape id="Tekstvak 2" o:spid="_x0000_s1029" type="#_x0000_t202" style="position:absolute;margin-left:68.1pt;margin-top:-42.45pt;width:310.6pt;height:4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" filled="f" stroked="f" strokeweight="0">
                  <v:textbox>
                    <w:txbxContent>
                      <w:p w:rsidR="00562D19" w:rsidRPr="00D372B2" w:rsidRDefault="00562D19" w:rsidP="000063D4">
                        <w:pPr>
                          <w:rPr>
                            <w:color w:val="808080" w:themeColor="background1" w:themeShade="80"/>
                            <w:sz w:val="28"/>
                          </w:rPr>
                        </w:pPr>
                        <w:r w:rsidRPr="00D372B2">
                          <w:rPr>
                            <w:color w:val="808080" w:themeColor="background1" w:themeShade="80"/>
                            <w:sz w:val="28"/>
                          </w:rPr>
                          <w:t>Koen de Bont, Jordy Visser en Nick de Koning</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B077AA" wp14:editId="24EBBB68">
                  <wp:simplePos x="0" y="0"/>
                  <wp:positionH relativeFrom="page">
                    <wp:align>right</wp:align>
                  </wp:positionH>
                  <wp:positionV relativeFrom="page">
                    <wp:align>bottom</wp:align>
                  </wp:positionV>
                  <wp:extent cx="2125980" cy="2054860"/>
                  <wp:effectExtent l="0" t="0" r="7620" b="2540"/>
                  <wp:wrapNone/>
                  <wp:docPr id="654"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FF0000"/>
                          </a:solidFill>
                          <a:extLst/>
                        </wps:spPr>
                        <wps:txb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A32D68" w:rsidRPr="00A32D68">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077A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Vorm 13"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" adj="21600" fillcolor="red" stroked="f">
                  <v:textbox>
                    <w:txbxContent>
                      <w:p w:rsidR="00562D19" w:rsidRDefault="00562D19">
                        <w:pPr>
                          <w:jc w:val="center"/>
                          <w:rPr>
                            <w:szCs w:val="72"/>
                          </w:rPr>
                        </w:pPr>
                        <w:r>
                          <w:rPr>
                            <w:rFonts w:asciiTheme="minorHAnsi" w:eastAsiaTheme="minorEastAsia" w:hAnsiTheme="minorHAnsi"/>
                            <w:color w:val="auto"/>
                            <w:sz w:val="22"/>
                          </w:rPr>
                          <w:fldChar w:fldCharType="begin"/>
                        </w:r>
                        <w:r>
                          <w:instrText>PAGE    \* MERGEFORMAT</w:instrText>
                        </w:r>
                        <w:r>
                          <w:rPr>
                            <w:rFonts w:asciiTheme="minorHAnsi" w:eastAsiaTheme="minorEastAsia" w:hAnsiTheme="minorHAnsi"/>
                            <w:color w:val="auto"/>
                            <w:sz w:val="22"/>
                          </w:rPr>
                          <w:fldChar w:fldCharType="separate"/>
                        </w:r>
                        <w:r w:rsidR="00A32D68" w:rsidRPr="00A32D68">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307" w:rsidRDefault="00901307" w:rsidP="000063D4">
      <w:pPr>
        <w:spacing w:before="0" w:after="0"/>
      </w:pPr>
      <w:r>
        <w:separator/>
      </w:r>
    </w:p>
  </w:footnote>
  <w:footnote w:type="continuationSeparator" w:id="0">
    <w:p w:rsidR="00901307" w:rsidRDefault="00901307" w:rsidP="000063D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D19" w:rsidRDefault="00562D19">
    <w:pPr>
      <w:pStyle w:val="Koptekst"/>
    </w:pPr>
    <w:r w:rsidRPr="00783F5A">
      <w:rPr>
        <w:rStyle w:val="KoptekstChar"/>
        <w:b/>
        <w:noProof/>
        <w:lang w:eastAsia="nl-NL"/>
      </w:rPr>
      <mc:AlternateContent>
        <mc:Choice Requires="wps">
          <w:drawing>
            <wp:anchor distT="0" distB="0" distL="114300" distR="114300" simplePos="0" relativeHeight="251663360" behindDoc="0" locked="0" layoutInCell="1" allowOverlap="1" wp14:anchorId="12F6E60D" wp14:editId="24E44788">
              <wp:simplePos x="0" y="0"/>
              <wp:positionH relativeFrom="column">
                <wp:posOffset>-516772</wp:posOffset>
              </wp:positionH>
              <wp:positionV relativeFrom="paragraph">
                <wp:posOffset>-493912</wp:posOffset>
              </wp:positionV>
              <wp:extent cx="314325" cy="10848975"/>
              <wp:effectExtent l="19050" t="19050" r="47625" b="47625"/>
              <wp:wrapNone/>
              <wp:docPr id="14" name="Rechthoek 14"/>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4C76" id="Rechthoek 14" o:spid="_x0000_s1026" style="position:absolute;margin-left:-40.7pt;margin-top:-38.9pt;width:24.75pt;height:8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JVoAIAALo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" fillcolor="white [3212]" strokecolor="red" strokeweight="4.7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297C"/>
    <w:multiLevelType w:val="hybridMultilevel"/>
    <w:tmpl w:val="CC0C7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C275C"/>
    <w:multiLevelType w:val="hybridMultilevel"/>
    <w:tmpl w:val="399EEAD6"/>
    <w:lvl w:ilvl="0" w:tplc="C1F20BBC">
      <w:start w:val="1"/>
      <w:numFmt w:val="decimal"/>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B4523E8"/>
    <w:multiLevelType w:val="hybridMultilevel"/>
    <w:tmpl w:val="53765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AEC798B"/>
    <w:multiLevelType w:val="hybridMultilevel"/>
    <w:tmpl w:val="40A42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AF"/>
    <w:rsid w:val="000063D4"/>
    <w:rsid w:val="000707F5"/>
    <w:rsid w:val="00107C4D"/>
    <w:rsid w:val="001272CD"/>
    <w:rsid w:val="00135CC8"/>
    <w:rsid w:val="002231C2"/>
    <w:rsid w:val="002F47FE"/>
    <w:rsid w:val="00315ADB"/>
    <w:rsid w:val="00374030"/>
    <w:rsid w:val="00391FD9"/>
    <w:rsid w:val="003D3FFB"/>
    <w:rsid w:val="004458B0"/>
    <w:rsid w:val="00562D19"/>
    <w:rsid w:val="005808D7"/>
    <w:rsid w:val="005D782C"/>
    <w:rsid w:val="006C26A4"/>
    <w:rsid w:val="007252FB"/>
    <w:rsid w:val="00755BAB"/>
    <w:rsid w:val="00783B87"/>
    <w:rsid w:val="00783F5A"/>
    <w:rsid w:val="00786922"/>
    <w:rsid w:val="007D0D3F"/>
    <w:rsid w:val="00877FE5"/>
    <w:rsid w:val="008B1CD6"/>
    <w:rsid w:val="008E467A"/>
    <w:rsid w:val="00901307"/>
    <w:rsid w:val="00A32D68"/>
    <w:rsid w:val="00A63B0C"/>
    <w:rsid w:val="00A80A44"/>
    <w:rsid w:val="00B8784E"/>
    <w:rsid w:val="00C50E1E"/>
    <w:rsid w:val="00C8403E"/>
    <w:rsid w:val="00C85928"/>
    <w:rsid w:val="00CA1971"/>
    <w:rsid w:val="00CE54E0"/>
    <w:rsid w:val="00D25C22"/>
    <w:rsid w:val="00D3331B"/>
    <w:rsid w:val="00D372B2"/>
    <w:rsid w:val="00D42F72"/>
    <w:rsid w:val="00DC46C0"/>
    <w:rsid w:val="00ED4AA5"/>
    <w:rsid w:val="00ED75AF"/>
    <w:rsid w:val="00F24F2B"/>
    <w:rsid w:val="00F44BDB"/>
    <w:rsid w:val="00F87484"/>
    <w:rsid w:val="00FB64EE"/>
    <w:rsid w:val="00FC4266"/>
    <w:rsid w:val="00FC4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DA7099-3037-40C0-AC64-6A667F2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231C2"/>
    <w:pPr>
      <w:spacing w:before="240" w:after="240" w:line="240" w:lineRule="auto"/>
    </w:pPr>
    <w:rPr>
      <w:rFonts w:ascii="Arial" w:hAnsi="Arial"/>
      <w:color w:val="000000" w:themeColor="text1"/>
      <w:sz w:val="24"/>
    </w:rPr>
  </w:style>
  <w:style w:type="paragraph" w:styleId="Kop1">
    <w:name w:val="heading 1"/>
    <w:basedOn w:val="Standaard"/>
    <w:next w:val="Standaard"/>
    <w:link w:val="Kop1Char"/>
    <w:uiPriority w:val="9"/>
    <w:qFormat/>
    <w:rsid w:val="002231C2"/>
    <w:pPr>
      <w:keepNext/>
      <w:keepLines/>
      <w:spacing w:before="480" w:after="0"/>
      <w:jc w:val="center"/>
      <w:outlineLvl w:val="0"/>
    </w:pPr>
    <w:rPr>
      <w:rFonts w:asciiTheme="majorHAnsi" w:eastAsiaTheme="majorEastAsia" w:hAnsiTheme="majorHAnsi" w:cstheme="majorBidi"/>
      <w:b/>
      <w:bCs/>
      <w:color w:val="FF0000"/>
      <w:sz w:val="72"/>
      <w:szCs w:val="28"/>
    </w:rPr>
  </w:style>
  <w:style w:type="paragraph" w:styleId="Kop2">
    <w:name w:val="heading 2"/>
    <w:basedOn w:val="Standaard"/>
    <w:next w:val="Standaard"/>
    <w:link w:val="Kop2Char"/>
    <w:uiPriority w:val="9"/>
    <w:unhideWhenUsed/>
    <w:qFormat/>
    <w:rsid w:val="00783F5A"/>
    <w:pPr>
      <w:keepNext/>
      <w:keepLines/>
      <w:spacing w:before="200" w:after="0"/>
      <w:outlineLvl w:val="1"/>
    </w:pPr>
    <w:rPr>
      <w:rFonts w:asciiTheme="majorHAnsi" w:eastAsiaTheme="majorEastAsia" w:hAnsiTheme="majorHAnsi" w:cstheme="majorBidi"/>
      <w:b/>
      <w:bCs/>
      <w:color w:val="FF0000"/>
      <w:sz w:val="26"/>
      <w:szCs w:val="26"/>
    </w:rPr>
  </w:style>
  <w:style w:type="paragraph" w:styleId="Kop3">
    <w:name w:val="heading 3"/>
    <w:basedOn w:val="Standaard"/>
    <w:next w:val="Standaard"/>
    <w:link w:val="Kop3Char"/>
    <w:uiPriority w:val="9"/>
    <w:unhideWhenUsed/>
    <w:qFormat/>
    <w:rsid w:val="00783F5A"/>
    <w:pPr>
      <w:keepNext/>
      <w:keepLines/>
      <w:spacing w:before="200" w:after="0"/>
      <w:outlineLvl w:val="2"/>
    </w:pPr>
    <w:rPr>
      <w:rFonts w:asciiTheme="majorHAnsi" w:eastAsiaTheme="majorEastAsia" w:hAnsiTheme="majorHAnsi" w:cstheme="majorBidi"/>
      <w:bCs/>
      <w:color w:val="FF000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2231C2"/>
    <w:pPr>
      <w:spacing w:after="0" w:line="240" w:lineRule="auto"/>
    </w:pPr>
    <w:rPr>
      <w:rFonts w:ascii="Arial" w:hAnsi="Arial"/>
      <w:color w:val="000000" w:themeColor="text1"/>
      <w:sz w:val="24"/>
    </w:rPr>
  </w:style>
  <w:style w:type="paragraph" w:styleId="Ballontekst">
    <w:name w:val="Balloon Text"/>
    <w:basedOn w:val="Standaard"/>
    <w:link w:val="BallontekstChar"/>
    <w:uiPriority w:val="99"/>
    <w:semiHidden/>
    <w:unhideWhenUsed/>
    <w:rsid w:val="00D372B2"/>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72B2"/>
    <w:rPr>
      <w:rFonts w:ascii="Tahoma" w:hAnsi="Tahoma" w:cs="Tahoma"/>
      <w:color w:val="000000" w:themeColor="text1"/>
      <w:sz w:val="16"/>
      <w:szCs w:val="16"/>
    </w:rPr>
  </w:style>
  <w:style w:type="paragraph" w:styleId="Koptekst">
    <w:name w:val="header"/>
    <w:basedOn w:val="Standaard"/>
    <w:link w:val="KoptekstChar"/>
    <w:uiPriority w:val="99"/>
    <w:unhideWhenUsed/>
    <w:rsid w:val="000063D4"/>
    <w:pPr>
      <w:tabs>
        <w:tab w:val="center" w:pos="4536"/>
        <w:tab w:val="right" w:pos="9072"/>
      </w:tabs>
      <w:spacing w:before="0" w:after="0"/>
    </w:pPr>
  </w:style>
  <w:style w:type="character" w:customStyle="1" w:styleId="KoptekstChar">
    <w:name w:val="Koptekst Char"/>
    <w:basedOn w:val="Standaardalinea-lettertype"/>
    <w:link w:val="Koptekst"/>
    <w:uiPriority w:val="99"/>
    <w:rsid w:val="000063D4"/>
    <w:rPr>
      <w:color w:val="000000" w:themeColor="text1"/>
      <w:sz w:val="24"/>
    </w:rPr>
  </w:style>
  <w:style w:type="paragraph" w:styleId="Voettekst">
    <w:name w:val="footer"/>
    <w:basedOn w:val="Standaard"/>
    <w:link w:val="VoettekstChar"/>
    <w:uiPriority w:val="99"/>
    <w:unhideWhenUsed/>
    <w:rsid w:val="000063D4"/>
    <w:pPr>
      <w:tabs>
        <w:tab w:val="center" w:pos="4536"/>
        <w:tab w:val="right" w:pos="9072"/>
      </w:tabs>
      <w:spacing w:before="0" w:after="0"/>
    </w:pPr>
  </w:style>
  <w:style w:type="character" w:customStyle="1" w:styleId="VoettekstChar">
    <w:name w:val="Voettekst Char"/>
    <w:basedOn w:val="Standaardalinea-lettertype"/>
    <w:link w:val="Voettekst"/>
    <w:uiPriority w:val="99"/>
    <w:rsid w:val="000063D4"/>
    <w:rPr>
      <w:color w:val="000000" w:themeColor="text1"/>
      <w:sz w:val="24"/>
    </w:rPr>
  </w:style>
  <w:style w:type="character" w:customStyle="1" w:styleId="Kop1Char">
    <w:name w:val="Kop 1 Char"/>
    <w:basedOn w:val="Standaardalinea-lettertype"/>
    <w:link w:val="Kop1"/>
    <w:uiPriority w:val="9"/>
    <w:rsid w:val="002231C2"/>
    <w:rPr>
      <w:rFonts w:asciiTheme="majorHAnsi" w:eastAsiaTheme="majorEastAsia" w:hAnsiTheme="majorHAnsi" w:cstheme="majorBidi"/>
      <w:b/>
      <w:bCs/>
      <w:color w:val="FF0000"/>
      <w:sz w:val="72"/>
      <w:szCs w:val="28"/>
    </w:rPr>
  </w:style>
  <w:style w:type="character" w:customStyle="1" w:styleId="Kop2Char">
    <w:name w:val="Kop 2 Char"/>
    <w:basedOn w:val="Standaardalinea-lettertype"/>
    <w:link w:val="Kop2"/>
    <w:uiPriority w:val="9"/>
    <w:rsid w:val="00783F5A"/>
    <w:rPr>
      <w:rFonts w:asciiTheme="majorHAnsi" w:eastAsiaTheme="majorEastAsia" w:hAnsiTheme="majorHAnsi" w:cstheme="majorBidi"/>
      <w:b/>
      <w:bCs/>
      <w:color w:val="FF0000"/>
      <w:sz w:val="26"/>
      <w:szCs w:val="26"/>
    </w:rPr>
  </w:style>
  <w:style w:type="paragraph" w:styleId="Kopvaninhoudsopgave">
    <w:name w:val="TOC Heading"/>
    <w:basedOn w:val="Kop1"/>
    <w:next w:val="Standaard"/>
    <w:uiPriority w:val="39"/>
    <w:semiHidden/>
    <w:unhideWhenUsed/>
    <w:qFormat/>
    <w:rsid w:val="00783F5A"/>
    <w:pPr>
      <w:spacing w:line="276" w:lineRule="auto"/>
      <w:outlineLvl w:val="9"/>
    </w:pPr>
    <w:rPr>
      <w:color w:val="365F91" w:themeColor="accent1" w:themeShade="BF"/>
      <w:sz w:val="28"/>
      <w:lang w:eastAsia="nl-NL"/>
    </w:rPr>
  </w:style>
  <w:style w:type="paragraph" w:styleId="Inhopg2">
    <w:name w:val="toc 2"/>
    <w:basedOn w:val="Standaard"/>
    <w:next w:val="Standaard"/>
    <w:autoRedefine/>
    <w:uiPriority w:val="39"/>
    <w:semiHidden/>
    <w:unhideWhenUsed/>
    <w:qFormat/>
    <w:rsid w:val="00783F5A"/>
    <w:pPr>
      <w:spacing w:before="0" w:after="100" w:line="276" w:lineRule="auto"/>
      <w:ind w:left="220"/>
    </w:pPr>
    <w:rPr>
      <w:rFonts w:eastAsiaTheme="minorEastAsia"/>
      <w:color w:val="auto"/>
      <w:sz w:val="22"/>
      <w:lang w:eastAsia="nl-NL"/>
    </w:rPr>
  </w:style>
  <w:style w:type="paragraph" w:styleId="Inhopg1">
    <w:name w:val="toc 1"/>
    <w:basedOn w:val="Standaard"/>
    <w:next w:val="Standaard"/>
    <w:autoRedefine/>
    <w:uiPriority w:val="39"/>
    <w:semiHidden/>
    <w:unhideWhenUsed/>
    <w:qFormat/>
    <w:rsid w:val="00783F5A"/>
    <w:pPr>
      <w:spacing w:before="0" w:after="100" w:line="276" w:lineRule="auto"/>
    </w:pPr>
    <w:rPr>
      <w:rFonts w:eastAsiaTheme="minorEastAsia"/>
      <w:color w:val="auto"/>
      <w:sz w:val="22"/>
      <w:lang w:eastAsia="nl-NL"/>
    </w:rPr>
  </w:style>
  <w:style w:type="paragraph" w:styleId="Inhopg3">
    <w:name w:val="toc 3"/>
    <w:basedOn w:val="Standaard"/>
    <w:next w:val="Standaard"/>
    <w:autoRedefine/>
    <w:uiPriority w:val="39"/>
    <w:semiHidden/>
    <w:unhideWhenUsed/>
    <w:qFormat/>
    <w:rsid w:val="00783F5A"/>
    <w:pPr>
      <w:spacing w:before="0" w:after="100" w:line="276" w:lineRule="auto"/>
      <w:ind w:left="440"/>
    </w:pPr>
    <w:rPr>
      <w:rFonts w:eastAsiaTheme="minorEastAsia"/>
      <w:color w:val="auto"/>
      <w:sz w:val="22"/>
      <w:lang w:eastAsia="nl-NL"/>
    </w:rPr>
  </w:style>
  <w:style w:type="character" w:customStyle="1" w:styleId="Kop3Char">
    <w:name w:val="Kop 3 Char"/>
    <w:basedOn w:val="Standaardalinea-lettertype"/>
    <w:link w:val="Kop3"/>
    <w:uiPriority w:val="9"/>
    <w:rsid w:val="00783F5A"/>
    <w:rPr>
      <w:rFonts w:asciiTheme="majorHAnsi" w:eastAsiaTheme="majorEastAsia" w:hAnsiTheme="majorHAnsi" w:cstheme="majorBidi"/>
      <w:bCs/>
      <w:color w:val="FF0000"/>
      <w:sz w:val="24"/>
    </w:rPr>
  </w:style>
  <w:style w:type="paragraph" w:styleId="Lijstalinea">
    <w:name w:val="List Paragraph"/>
    <w:basedOn w:val="Standaard"/>
    <w:uiPriority w:val="34"/>
    <w:qFormat/>
    <w:rsid w:val="0072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4E1DC-DB09-4CC7-A520-C1FDB718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020sjabloon.dotx</Template>
  <TotalTime>106</TotalTime>
  <Pages>12</Pages>
  <Words>785</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nickk de koning</cp:lastModifiedBy>
  <cp:revision>40</cp:revision>
  <dcterms:created xsi:type="dcterms:W3CDTF">2014-04-14T12:09:00Z</dcterms:created>
  <dcterms:modified xsi:type="dcterms:W3CDTF">2014-04-22T12:23:00Z</dcterms:modified>
</cp:coreProperties>
</file>