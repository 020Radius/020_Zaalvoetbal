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AA5" w:rsidRDefault="00ED4AA5" w:rsidP="00F44BDB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A143C3" wp14:editId="21B13801">
                <wp:simplePos x="0" y="0"/>
                <wp:positionH relativeFrom="column">
                  <wp:posOffset>-899794</wp:posOffset>
                </wp:positionH>
                <wp:positionV relativeFrom="paragraph">
                  <wp:posOffset>-699770</wp:posOffset>
                </wp:positionV>
                <wp:extent cx="7591426" cy="1047750"/>
                <wp:effectExtent l="0" t="0" r="0" b="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1426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D4AA5" w:rsidRPr="00ED4AA5" w:rsidRDefault="008E5DB6" w:rsidP="00ED4AA5">
                            <w:pPr>
                              <w:jc w:val="center"/>
                              <w:rPr>
                                <w:b/>
                                <w:outline/>
                                <w:color w:val="C0504D" w:themeColor="accent2"/>
                                <w:sz w:val="96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2857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96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2857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Onderzoeksrapport</w:t>
                            </w:r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96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2857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143C3" id="_x0000_t202" coordsize="21600,21600" o:spt="202" path="m,l,21600r21600,l21600,xe">
                <v:stroke joinstyle="miter"/>
                <v:path gradientshapeok="t" o:connecttype="rect"/>
              </v:shapetype>
              <v:shape id="Tekstvak 3" o:spid="_x0000_s1026" type="#_x0000_t202" style="position:absolute;margin-left:-70.85pt;margin-top:-55.1pt;width:597.75pt;height:8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" filled="f" stroked="f">
                <v:textbox>
                  <w:txbxContent>
                    <w:p w:rsidR="00ED4AA5" w:rsidRPr="00ED4AA5" w:rsidRDefault="008E5DB6" w:rsidP="00ED4AA5">
                      <w:pPr>
                        <w:jc w:val="center"/>
                        <w:rPr>
                          <w:b/>
                          <w:outline/>
                          <w:color w:val="C0504D" w:themeColor="accent2"/>
                          <w:sz w:val="96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2857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C0504D" w:themeColor="accent2"/>
                          <w:sz w:val="96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2857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Onderzoeksrapport</w:t>
                      </w:r>
                      <w:r>
                        <w:rPr>
                          <w:b/>
                          <w:outline/>
                          <w:color w:val="C0504D" w:themeColor="accent2"/>
                          <w:sz w:val="96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2857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6BE3FA1" wp14:editId="6B9BBEFB">
                <wp:simplePos x="0" y="0"/>
                <wp:positionH relativeFrom="column">
                  <wp:posOffset>2438717</wp:posOffset>
                </wp:positionH>
                <wp:positionV relativeFrom="paragraph">
                  <wp:posOffset>-3971608</wp:posOffset>
                </wp:positionV>
                <wp:extent cx="790575" cy="7715250"/>
                <wp:effectExtent l="23813" t="14287" r="33337" b="33338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90575" cy="771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03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01B04" id="Rechthoek 2" o:spid="_x0000_s1026" style="position:absolute;margin-left:192pt;margin-top:-312.75pt;width:62.25pt;height:607.5pt;rotation:-90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" fillcolor="white [3212]" strokecolor="red" strokeweight="4.75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00BB6E" wp14:editId="1D2332D2">
                <wp:simplePos x="0" y="0"/>
                <wp:positionH relativeFrom="column">
                  <wp:posOffset>-556895</wp:posOffset>
                </wp:positionH>
                <wp:positionV relativeFrom="paragraph">
                  <wp:posOffset>-975995</wp:posOffset>
                </wp:positionV>
                <wp:extent cx="314325" cy="10848975"/>
                <wp:effectExtent l="19050" t="19050" r="47625" b="47625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0848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03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018D1" id="Rechthoek 1" o:spid="_x0000_s1026" style="position:absolute;margin-left:-43.85pt;margin-top:-76.85pt;width:24.75pt;height:85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" fillcolor="white [3212]" strokecolor="red" strokeweight="4.75pt"/>
            </w:pict>
          </mc:Fallback>
        </mc:AlternateContent>
      </w:r>
    </w:p>
    <w:p w:rsidR="008E5DB6" w:rsidRDefault="008E5DB6" w:rsidP="008E5DB6">
      <w:pPr>
        <w:pStyle w:val="ListParagraph"/>
        <w:rPr>
          <w:b/>
        </w:rPr>
      </w:pPr>
    </w:p>
    <w:p w:rsidR="008E5DB6" w:rsidRDefault="008E5DB6" w:rsidP="008E5DB6">
      <w:pPr>
        <w:pStyle w:val="ListParagraph"/>
        <w:rPr>
          <w:b/>
        </w:rPr>
      </w:pPr>
    </w:p>
    <w:p w:rsidR="008E5DB6" w:rsidRDefault="008E5DB6" w:rsidP="008E5DB6">
      <w:pPr>
        <w:pStyle w:val="ListParagraph"/>
        <w:rPr>
          <w:b/>
        </w:rPr>
      </w:pPr>
      <w:r w:rsidRPr="008E5DB6">
        <w:rPr>
          <w:b/>
        </w:rPr>
        <w:t>Beschrijf hoe de resetknop werkt in selectWedstrijden.php</w:t>
      </w:r>
    </w:p>
    <w:p w:rsidR="008E5DB6" w:rsidRDefault="008E5DB6" w:rsidP="008E5DB6">
      <w:pPr>
        <w:pStyle w:val="ListParagraph"/>
        <w:rPr>
          <w:b/>
        </w:rPr>
      </w:pPr>
    </w:p>
    <w:p w:rsidR="008E5DB6" w:rsidRDefault="008E5DB6" w:rsidP="008E5DB6">
      <w:pPr>
        <w:pStyle w:val="ListParagraph"/>
      </w:pPr>
      <w:r>
        <w:t xml:space="preserve">Zodra je op de resetbutton klikt activeer je in java script een klikfunctie. Deze klikfunctie zorgt ervoor dat de javascript een link aanroept: </w:t>
      </w:r>
      <w:r w:rsidRPr="008E5DB6">
        <w:t>resetData.php?msg=reset</w:t>
      </w:r>
      <w:bookmarkStart w:id="0" w:name="_GoBack"/>
      <w:bookmarkEnd w:id="0"/>
    </w:p>
    <w:p w:rsidR="008E5DB6" w:rsidRDefault="008E5DB6" w:rsidP="008E5DB6">
      <w:pPr>
        <w:pStyle w:val="ListParagraph"/>
      </w:pPr>
    </w:p>
    <w:p w:rsidR="008E5DB6" w:rsidRPr="008E5DB6" w:rsidRDefault="008E5DB6" w:rsidP="008E5DB6">
      <w:pPr>
        <w:pStyle w:val="ListParagraph"/>
      </w:pPr>
    </w:p>
    <w:p w:rsidR="0039602D" w:rsidRDefault="0039602D" w:rsidP="00F44BDB"/>
    <w:sectPr w:rsidR="003960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51427"/>
    <w:multiLevelType w:val="hybridMultilevel"/>
    <w:tmpl w:val="3AECD7E8"/>
    <w:lvl w:ilvl="0" w:tplc="832A69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82E"/>
    <w:rsid w:val="0039602D"/>
    <w:rsid w:val="00423EC8"/>
    <w:rsid w:val="004458B0"/>
    <w:rsid w:val="004F7FD3"/>
    <w:rsid w:val="0055482E"/>
    <w:rsid w:val="00862123"/>
    <w:rsid w:val="008E5DB6"/>
    <w:rsid w:val="00976F4D"/>
    <w:rsid w:val="00A63B0C"/>
    <w:rsid w:val="00BF6F72"/>
    <w:rsid w:val="00ED4AA5"/>
    <w:rsid w:val="00F24F2B"/>
    <w:rsid w:val="00F44BDB"/>
    <w:rsid w:val="00F64C6D"/>
    <w:rsid w:val="00F769C2"/>
    <w:rsid w:val="00FC47AF"/>
    <w:rsid w:val="00FD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15FD64-EE60-4EF1-B695-C3EC8813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F2B"/>
    <w:pPr>
      <w:spacing w:before="240" w:after="240" w:line="240" w:lineRule="auto"/>
    </w:pPr>
    <w:rPr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4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3EC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EC8"/>
    <w:rPr>
      <w:rFonts w:ascii="Tahoma" w:hAnsi="Tahoma" w:cs="Tahoma"/>
      <w:color w:val="000000" w:themeColor="text1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4C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5DB6"/>
    <w:pPr>
      <w:spacing w:before="0" w:after="160" w:line="259" w:lineRule="auto"/>
      <w:ind w:left="720"/>
      <w:contextualSpacing/>
    </w:pPr>
    <w:rPr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en\Desktop\020sjabloon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020sjabloon</Template>
  <TotalTime>3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Koen</dc:creator>
  <cp:lastModifiedBy>jordy 2</cp:lastModifiedBy>
  <cp:revision>3</cp:revision>
  <dcterms:created xsi:type="dcterms:W3CDTF">2014-04-22T12:24:00Z</dcterms:created>
  <dcterms:modified xsi:type="dcterms:W3CDTF">2014-05-13T11:25:00Z</dcterms:modified>
</cp:coreProperties>
</file>