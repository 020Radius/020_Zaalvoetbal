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ED4AA5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4AA5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ED4AA5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D4AA5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tbl>
      <w:tblPr>
        <w:tblStyle w:val="Tabelraster"/>
        <w:tblpPr w:leftFromText="141" w:rightFromText="141" w:vertAnchor="page" w:horzAnchor="page" w:tblpX="1768" w:tblpY="2686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5482E" w:rsidTr="0055482E">
        <w:tc>
          <w:tcPr>
            <w:tcW w:w="4606" w:type="dxa"/>
            <w:shd w:val="clear" w:color="auto" w:fill="D9D9D9" w:themeFill="background1" w:themeFillShade="D9"/>
          </w:tcPr>
          <w:p w:rsidR="0055482E" w:rsidRPr="0055482E" w:rsidRDefault="0055482E" w:rsidP="0055482E">
            <w:pPr>
              <w:jc w:val="center"/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55482E" w:rsidRPr="0055482E" w:rsidRDefault="0055482E" w:rsidP="0055482E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55482E" w:rsidTr="0055482E">
        <w:tc>
          <w:tcPr>
            <w:tcW w:w="4606" w:type="dxa"/>
          </w:tcPr>
          <w:p w:rsidR="0055482E" w:rsidRDefault="0055482E" w:rsidP="0055482E">
            <w:r w:rsidRPr="00FD2FF7">
              <w:rPr>
                <w:b/>
              </w:rPr>
              <w:t>Koen de Bont</w:t>
            </w:r>
            <w:r w:rsidR="004F7FD3">
              <w:t xml:space="preserve"> </w:t>
            </w:r>
          </w:p>
        </w:tc>
        <w:tc>
          <w:tcPr>
            <w:tcW w:w="4606" w:type="dxa"/>
          </w:tcPr>
          <w:p w:rsidR="004F7FD3" w:rsidRDefault="004F7FD3" w:rsidP="0055482E">
            <w:proofErr w:type="spellStart"/>
            <w:r>
              <w:t>Github</w:t>
            </w:r>
            <w:proofErr w:type="spellEnd"/>
            <w:r>
              <w:t xml:space="preserve"> Manager, </w:t>
            </w:r>
            <w:r w:rsidR="0055482E">
              <w:t>Documentatie</w:t>
            </w:r>
          </w:p>
        </w:tc>
      </w:tr>
      <w:tr w:rsidR="0055482E" w:rsidTr="0055482E">
        <w:tc>
          <w:tcPr>
            <w:tcW w:w="4606" w:type="dxa"/>
          </w:tcPr>
          <w:p w:rsidR="0055482E" w:rsidRPr="004F7FD3" w:rsidRDefault="0055482E" w:rsidP="0055482E">
            <w:r w:rsidRPr="00FD2FF7">
              <w:rPr>
                <w:b/>
              </w:rPr>
              <w:t xml:space="preserve">Jordy </w:t>
            </w:r>
            <w:r w:rsidRPr="004F7FD3">
              <w:rPr>
                <w:b/>
              </w:rPr>
              <w:t>Visser</w:t>
            </w:r>
            <w:r w:rsidR="004F7FD3">
              <w:rPr>
                <w:b/>
              </w:rPr>
              <w:t xml:space="preserve"> </w:t>
            </w:r>
            <w:r w:rsidR="004F7FD3">
              <w:t>(</w:t>
            </w:r>
            <w:proofErr w:type="spellStart"/>
            <w:r w:rsidR="004F7FD3">
              <w:t>Teamlead</w:t>
            </w:r>
            <w:proofErr w:type="spellEnd"/>
            <w:r w:rsidR="004F7FD3">
              <w:t>)</w:t>
            </w:r>
          </w:p>
        </w:tc>
        <w:tc>
          <w:tcPr>
            <w:tcW w:w="4606" w:type="dxa"/>
          </w:tcPr>
          <w:p w:rsidR="0055482E" w:rsidRDefault="004F7FD3" w:rsidP="0055482E">
            <w:r>
              <w:t xml:space="preserve">Lead Developer, </w:t>
            </w:r>
            <w:r w:rsidR="0055482E">
              <w:t>Documentatie</w:t>
            </w:r>
          </w:p>
        </w:tc>
      </w:tr>
      <w:tr w:rsidR="0055482E" w:rsidTr="0055482E">
        <w:tc>
          <w:tcPr>
            <w:tcW w:w="4606" w:type="dxa"/>
          </w:tcPr>
          <w:p w:rsidR="0055482E" w:rsidRPr="00FD2FF7" w:rsidRDefault="0055482E" w:rsidP="0055482E">
            <w:pPr>
              <w:rPr>
                <w:b/>
              </w:rPr>
            </w:pPr>
            <w:r w:rsidRPr="00FD2FF7">
              <w:rPr>
                <w:b/>
              </w:rPr>
              <w:t>Nick de Koning</w:t>
            </w:r>
          </w:p>
        </w:tc>
        <w:tc>
          <w:tcPr>
            <w:tcW w:w="4606" w:type="dxa"/>
          </w:tcPr>
          <w:p w:rsidR="0055482E" w:rsidRDefault="004F7FD3" w:rsidP="0055482E">
            <w:r>
              <w:t>Database Manager</w:t>
            </w:r>
            <w:bookmarkStart w:id="0" w:name="_GoBack"/>
            <w:bookmarkEnd w:id="0"/>
            <w:r>
              <w:t xml:space="preserve">, </w:t>
            </w:r>
            <w:r w:rsidR="0055482E">
              <w:t>Documentatie</w:t>
            </w:r>
          </w:p>
        </w:tc>
      </w:tr>
    </w:tbl>
    <w:p w:rsidR="0055482E" w:rsidRDefault="004F7FD3" w:rsidP="00F44BDB">
      <w:r>
        <w:br/>
      </w:r>
    </w:p>
    <w:p w:rsidR="004F7FD3" w:rsidRDefault="004F7FD3" w:rsidP="00F44BDB"/>
    <w:p w:rsidR="004F7FD3" w:rsidRDefault="004F7FD3" w:rsidP="00F44BDB"/>
    <w:p w:rsidR="004F7FD3" w:rsidRDefault="004F7FD3" w:rsidP="00F44BDB"/>
    <w:sectPr w:rsidR="004F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423EC8"/>
    <w:rsid w:val="004458B0"/>
    <w:rsid w:val="004F7FD3"/>
    <w:rsid w:val="0055482E"/>
    <w:rsid w:val="00A63B0C"/>
    <w:rsid w:val="00ED4AA5"/>
    <w:rsid w:val="00F24F2B"/>
    <w:rsid w:val="00F44BDB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020sjabloon.dotx</Template>
  <TotalTime>11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4</cp:revision>
  <dcterms:created xsi:type="dcterms:W3CDTF">2014-04-08T11:33:00Z</dcterms:created>
  <dcterms:modified xsi:type="dcterms:W3CDTF">2014-04-08T11:59:00Z</dcterms:modified>
</cp:coreProperties>
</file>