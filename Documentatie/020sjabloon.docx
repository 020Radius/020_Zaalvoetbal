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A5" w:rsidRDefault="00ED4AA5" w:rsidP="00F44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143C3" wp14:editId="21B13801">
                <wp:simplePos x="0" y="0"/>
                <wp:positionH relativeFrom="column">
                  <wp:posOffset>-899794</wp:posOffset>
                </wp:positionH>
                <wp:positionV relativeFrom="paragraph">
                  <wp:posOffset>-699770</wp:posOffset>
                </wp:positionV>
                <wp:extent cx="7591426" cy="104775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6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4AA5" w:rsidRPr="00ED4AA5" w:rsidRDefault="00ED4AA5" w:rsidP="00ED4AA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D4AA5"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70.85pt;margin-top:-55.1pt;width:597.7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" filled="f" stroked="f">
                <v:textbox>
                  <w:txbxContent>
                    <w:p w:rsidR="00ED4AA5" w:rsidRPr="00ED4AA5" w:rsidRDefault="00ED4AA5" w:rsidP="00ED4AA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ED4AA5"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BE3FA1" wp14:editId="6B9BBEFB">
                <wp:simplePos x="0" y="0"/>
                <wp:positionH relativeFrom="column">
                  <wp:posOffset>2438717</wp:posOffset>
                </wp:positionH>
                <wp:positionV relativeFrom="paragraph">
                  <wp:posOffset>-3971608</wp:posOffset>
                </wp:positionV>
                <wp:extent cx="790575" cy="7715250"/>
                <wp:effectExtent l="23813" t="14287" r="33337" b="33338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0575" cy="771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6" style="position:absolute;margin-left:192pt;margin-top:-312.75pt;width:62.25pt;height:607.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" fillcolor="white [3212]" strokecolor="red" strokeweight="4.7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0BB6E" wp14:editId="1D2332D2">
                <wp:simplePos x="0" y="0"/>
                <wp:positionH relativeFrom="column">
                  <wp:posOffset>-556895</wp:posOffset>
                </wp:positionH>
                <wp:positionV relativeFrom="paragraph">
                  <wp:posOffset>-975995</wp:posOffset>
                </wp:positionV>
                <wp:extent cx="314325" cy="10848975"/>
                <wp:effectExtent l="19050" t="19050" r="47625" b="476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848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" o:spid="_x0000_s1026" style="position:absolute;margin-left:-43.85pt;margin-top:-76.85pt;width:24.75pt;height:8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" fillcolor="white [3212]" strokecolor="red" strokeweight="4.75pt"/>
            </w:pict>
          </mc:Fallback>
        </mc:AlternateContent>
      </w:r>
    </w:p>
    <w:p w:rsidR="0039602D" w:rsidRDefault="0039602D" w:rsidP="00F44BDB">
      <w:bookmarkStart w:id="0" w:name="_GoBack"/>
      <w:bookmarkEnd w:id="0"/>
    </w:p>
    <w:sectPr w:rsidR="00396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2E"/>
    <w:rsid w:val="0039602D"/>
    <w:rsid w:val="00423EC8"/>
    <w:rsid w:val="004458B0"/>
    <w:rsid w:val="004F7FD3"/>
    <w:rsid w:val="0055482E"/>
    <w:rsid w:val="00862123"/>
    <w:rsid w:val="00976F4D"/>
    <w:rsid w:val="00A63B0C"/>
    <w:rsid w:val="00BF6F72"/>
    <w:rsid w:val="00ED4AA5"/>
    <w:rsid w:val="00F24F2B"/>
    <w:rsid w:val="00F44BDB"/>
    <w:rsid w:val="00F64C6D"/>
    <w:rsid w:val="00F769C2"/>
    <w:rsid w:val="00FC47AF"/>
    <w:rsid w:val="00F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4F2B"/>
    <w:pPr>
      <w:spacing w:before="240" w:after="240" w:line="240" w:lineRule="auto"/>
    </w:pPr>
    <w:rPr>
      <w:color w:val="000000" w:themeColor="tex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23E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3EC8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64C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4F2B"/>
    <w:pPr>
      <w:spacing w:before="240" w:after="240" w:line="240" w:lineRule="auto"/>
    </w:pPr>
    <w:rPr>
      <w:color w:val="000000" w:themeColor="tex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23E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3EC8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64C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n\Desktop\020sjabloo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020sjabloon.dotx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Koen</cp:lastModifiedBy>
  <cp:revision>2</cp:revision>
  <dcterms:created xsi:type="dcterms:W3CDTF">2014-04-22T12:24:00Z</dcterms:created>
  <dcterms:modified xsi:type="dcterms:W3CDTF">2014-04-22T12:24:00Z</dcterms:modified>
</cp:coreProperties>
</file>