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AA5" w:rsidRDefault="00ED4AA5" w:rsidP="00F44BDB">
      <w:r>
        <w:rPr>
          <w:noProof/>
          <w:lang w:eastAsia="nl-NL"/>
        </w:rPr>
        <mc:AlternateContent>
          <mc:Choice Requires="wps">
            <w:drawing>
              <wp:anchor distT="0" distB="0" distL="114300" distR="114300" simplePos="0" relativeHeight="251661312" behindDoc="0" locked="0" layoutInCell="1" allowOverlap="1" wp14:anchorId="0CA143C3" wp14:editId="21B13801">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ED4AA5" w:rsidRPr="008232C9" w:rsidRDefault="008E5DB6"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Onderzoeksrapport</w:t>
                            </w: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CA143C3" id="_x0000_t202" coordsize="21600,21600" o:spt="202" path="m,l,21600r21600,l21600,xe">
                <v:stroke joinstyle="miter"/>
                <v:path gradientshapeok="t" o:connecttype="rect"/>
              </v:shapetype>
              <v:shape id="Tekstvak 3" o:spid="_x0000_s1026"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" filled="f" stroked="f">
                <v:textbox>
                  <w:txbxContent>
                    <w:p w:rsidR="00ED4AA5" w:rsidRPr="008232C9" w:rsidRDefault="008E5DB6"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Onderzoeksrapport</w:t>
                      </w: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ab/>
                      </w:r>
                    </w:p>
                  </w:txbxContent>
                </v:textbox>
              </v:shape>
            </w:pict>
          </mc:Fallback>
        </mc:AlternateContent>
      </w:r>
      <w:r>
        <w:rPr>
          <w:noProof/>
          <w:lang w:eastAsia="nl-NL"/>
        </w:rPr>
        <mc:AlternateContent>
          <mc:Choice Requires="wps">
            <w:drawing>
              <wp:anchor distT="0" distB="0" distL="114300" distR="114300" simplePos="0" relativeHeight="251658239" behindDoc="0" locked="0" layoutInCell="1" allowOverlap="1" wp14:anchorId="26BE3FA1" wp14:editId="6B9BBEFB">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F6571"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r>
        <w:rPr>
          <w:noProof/>
          <w:lang w:eastAsia="nl-NL"/>
        </w:rPr>
        <mc:AlternateContent>
          <mc:Choice Requires="wps">
            <w:drawing>
              <wp:anchor distT="0" distB="0" distL="114300" distR="114300" simplePos="0" relativeHeight="251659264" behindDoc="0" locked="0" layoutInCell="1" allowOverlap="1" wp14:anchorId="1E00BB6E" wp14:editId="1D2332D2">
                <wp:simplePos x="0" y="0"/>
                <wp:positionH relativeFrom="column">
                  <wp:posOffset>-556895</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9B66F" id="Rechthoek 1" o:spid="_x0000_s1026" style="position:absolute;margin-left:-43.8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" fillcolor="white [3212]" strokecolor="red" strokeweight="4.75pt"/>
            </w:pict>
          </mc:Fallback>
        </mc:AlternateContent>
      </w:r>
    </w:p>
    <w:p w:rsidR="008E5DB6" w:rsidRDefault="008E5DB6" w:rsidP="008E5DB6">
      <w:pPr>
        <w:pStyle w:val="ListParagraph"/>
        <w:rPr>
          <w:b/>
        </w:rPr>
      </w:pPr>
    </w:p>
    <w:p w:rsidR="008E5DB6" w:rsidRDefault="008E5DB6" w:rsidP="008E5DB6">
      <w:pPr>
        <w:pStyle w:val="ListParagraph"/>
        <w:rPr>
          <w:b/>
        </w:rPr>
      </w:pPr>
    </w:p>
    <w:p w:rsidR="008E5DB6" w:rsidRDefault="008E5DB6" w:rsidP="008E5DB6">
      <w:pPr>
        <w:pStyle w:val="ListParagraph"/>
        <w:rPr>
          <w:b/>
        </w:rPr>
      </w:pPr>
      <w:r w:rsidRPr="008E5DB6">
        <w:rPr>
          <w:b/>
        </w:rPr>
        <w:t>Beschrijf hoe de resetknop werkt in selectWedstrijden.php</w:t>
      </w:r>
    </w:p>
    <w:p w:rsidR="008E5DB6" w:rsidRDefault="008E5DB6" w:rsidP="008E5DB6">
      <w:pPr>
        <w:pStyle w:val="ListParagraph"/>
        <w:rPr>
          <w:b/>
        </w:rPr>
      </w:pPr>
    </w:p>
    <w:p w:rsidR="00084461" w:rsidRDefault="008E5DB6" w:rsidP="00084461">
      <w:pPr>
        <w:pStyle w:val="ListParagraph"/>
      </w:pPr>
      <w:r>
        <w:t xml:space="preserve">Zodra je op de resetbutton klikt activeer je in java script een klikfunctie. Deze klikfunctie zorgt ervoor dat de javascript een link aanroept: </w:t>
      </w:r>
      <w:r w:rsidRPr="008E5DB6">
        <w:t>resetData.php?msg=reset</w:t>
      </w:r>
      <w:r w:rsidR="00084461">
        <w:t>, in de resetDat</w:t>
      </w:r>
      <w:r w:rsidR="00554BF0">
        <w:t xml:space="preserve">a.php checkt hij of de variable: </w:t>
      </w:r>
      <w:r w:rsidR="00084461">
        <w:t>msg</w:t>
      </w:r>
      <w:r w:rsidR="00554BF0">
        <w:t>,</w:t>
      </w:r>
      <w:r w:rsidR="00084461">
        <w:t xml:space="preserve"> ook echt op reset staat. Als dat zo is voert het script een aantal query’s uit zodat alles data van de teams en wedstrijden gereset wordt. Als dit niet zo is laat hij de error: “</w:t>
      </w:r>
      <w:r w:rsidR="00084461" w:rsidRPr="00084461">
        <w:t>Permission</w:t>
      </w:r>
      <w:r w:rsidR="00084461">
        <w:t xml:space="preserve"> error” zien. Als alles is uitgevoerd wordt je weer teruggestuurd naar </w:t>
      </w:r>
      <w:r w:rsidR="00084461" w:rsidRPr="00084461">
        <w:t>selectWedstrijd.php</w:t>
      </w:r>
      <w:r w:rsidR="00084461">
        <w:t xml:space="preserve"> met het bericht: “</w:t>
      </w:r>
      <w:r w:rsidR="00084461" w:rsidRPr="00084461">
        <w:t>Data succesvol gereset.</w:t>
      </w:r>
      <w:r w:rsidR="00084461">
        <w:t>”</w:t>
      </w:r>
    </w:p>
    <w:p w:rsidR="00084461" w:rsidRDefault="00084461" w:rsidP="00084461">
      <w:pPr>
        <w:pStyle w:val="ListParagraph"/>
      </w:pPr>
    </w:p>
    <w:p w:rsidR="008E5DB6" w:rsidRDefault="008E5DB6" w:rsidP="008E5DB6">
      <w:pPr>
        <w:pStyle w:val="ListParagraph"/>
      </w:pPr>
    </w:p>
    <w:p w:rsidR="00554BF0" w:rsidRDefault="00554BF0" w:rsidP="00554BF0">
      <w:pPr>
        <w:pStyle w:val="ListParagraph"/>
        <w:rPr>
          <w:b/>
        </w:rPr>
      </w:pPr>
      <w:r w:rsidRPr="00554BF0">
        <w:rPr>
          <w:b/>
        </w:rPr>
        <w:t>In de live stream pagina woren de statistieken real-time bijgewerkt. Waarom is daarvoor gekozen?</w:t>
      </w:r>
    </w:p>
    <w:p w:rsidR="00554BF0" w:rsidRDefault="00554BF0" w:rsidP="00554BF0">
      <w:pPr>
        <w:pStyle w:val="ListParagraph"/>
        <w:rPr>
          <w:b/>
        </w:rPr>
      </w:pPr>
    </w:p>
    <w:p w:rsidR="00554BF0" w:rsidRDefault="00554BF0" w:rsidP="00554BF0">
      <w:pPr>
        <w:pStyle w:val="ListParagraph"/>
      </w:pPr>
      <w:r>
        <w:t>Dit is gedaan zodat de gebruik niet elke keer zijn pagina moet refreshen zodra er een veranderen in de gegevens heeft plaatsgevonden.</w:t>
      </w:r>
    </w:p>
    <w:p w:rsidR="00554BF0" w:rsidRDefault="00554BF0" w:rsidP="00554BF0">
      <w:pPr>
        <w:pStyle w:val="ListParagraph"/>
      </w:pPr>
    </w:p>
    <w:p w:rsidR="00554BF0" w:rsidRDefault="00554BF0" w:rsidP="00554BF0">
      <w:pPr>
        <w:pStyle w:val="ListParagraph"/>
        <w:spacing w:after="0" w:line="343" w:lineRule="atLeast"/>
        <w:rPr>
          <w:rFonts w:eastAsia="Times New Roman" w:cs="Helvetica"/>
          <w:b/>
          <w:color w:val="000000"/>
          <w:sz w:val="21"/>
          <w:szCs w:val="21"/>
          <w:lang w:eastAsia="nl-NL"/>
        </w:rPr>
      </w:pPr>
      <w:r w:rsidRPr="00554BF0">
        <w:rPr>
          <w:rFonts w:eastAsia="Times New Roman" w:cs="Helvetica"/>
          <w:b/>
          <w:color w:val="000000"/>
          <w:sz w:val="21"/>
          <w:szCs w:val="21"/>
          <w:lang w:eastAsia="nl-NL"/>
        </w:rPr>
        <w:t>Hoe worden de statistieken in de livestream 'real-time' ge-update?</w:t>
      </w:r>
    </w:p>
    <w:p w:rsidR="00E40758" w:rsidRDefault="00554BF0" w:rsidP="00E40758">
      <w:pPr>
        <w:pStyle w:val="ListParagraph"/>
        <w:spacing w:after="0" w:line="343" w:lineRule="atLeast"/>
        <w:rPr>
          <w:rFonts w:eastAsia="Times New Roman" w:cs="Helvetica"/>
          <w:color w:val="000000"/>
          <w:sz w:val="21"/>
          <w:szCs w:val="21"/>
          <w:lang w:eastAsia="nl-NL"/>
        </w:rPr>
      </w:pPr>
      <w:r w:rsidRPr="00554BF0">
        <w:rPr>
          <w:rFonts w:eastAsia="Times New Roman" w:cs="Helvetica"/>
          <w:color w:val="000000"/>
          <w:sz w:val="21"/>
          <w:szCs w:val="21"/>
          <w:lang w:eastAsia="nl-NL"/>
        </w:rPr>
        <w:t>In Script.js staat een functie: realTime</w:t>
      </w:r>
      <w:r w:rsidR="00E40758">
        <w:rPr>
          <w:rFonts w:eastAsia="Times New Roman" w:cs="Helvetica"/>
          <w:color w:val="000000"/>
          <w:sz w:val="21"/>
          <w:szCs w:val="21"/>
          <w:lang w:eastAsia="nl-NL"/>
        </w:rPr>
        <w:t xml:space="preserve">, deze functie zorgt ervoor dat elke 4 seconde de WedsrijdSchema.php, </w:t>
      </w:r>
      <w:r w:rsidR="00E40758" w:rsidRPr="00E40758">
        <w:rPr>
          <w:rFonts w:eastAsia="Times New Roman" w:cs="Helvetica"/>
          <w:color w:val="000000"/>
          <w:sz w:val="21"/>
          <w:szCs w:val="21"/>
          <w:lang w:eastAsia="nl-NL"/>
        </w:rPr>
        <w:t>poule_a.</w:t>
      </w:r>
      <w:r w:rsidR="00E40758">
        <w:rPr>
          <w:rFonts w:eastAsia="Times New Roman" w:cs="Helvetica"/>
          <w:color w:val="000000"/>
          <w:sz w:val="21"/>
          <w:szCs w:val="21"/>
          <w:lang w:eastAsia="nl-NL"/>
        </w:rPr>
        <w:t>php,</w:t>
      </w:r>
      <w:r w:rsidR="00E40758" w:rsidRPr="00E40758">
        <w:rPr>
          <w:rFonts w:eastAsia="Times New Roman" w:cs="Helvetica"/>
          <w:color w:val="000000"/>
          <w:sz w:val="21"/>
          <w:szCs w:val="21"/>
          <w:lang w:eastAsia="nl-NL"/>
        </w:rPr>
        <w:t xml:space="preserve"> </w:t>
      </w:r>
      <w:r w:rsidR="00E40758">
        <w:rPr>
          <w:rFonts w:eastAsia="Times New Roman" w:cs="Helvetica"/>
          <w:color w:val="000000"/>
          <w:sz w:val="21"/>
          <w:szCs w:val="21"/>
          <w:lang w:eastAsia="nl-NL"/>
        </w:rPr>
        <w:t>poule_b.php, topscorer.php, wedstrijdschema, gespeelde_wedstrijden.php en now_playing.php opnieuw geladen word binnen de pagina.</w:t>
      </w:r>
    </w:p>
    <w:p w:rsidR="00E40758" w:rsidRPr="00E40758" w:rsidRDefault="00E40758" w:rsidP="00E40758">
      <w:pPr>
        <w:pStyle w:val="ListParagraph"/>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De functie wordt eerder in Script.js aangeroepen zodat hij ook uitgevoerd wordt.</w:t>
      </w:r>
      <w:bookmarkStart w:id="0" w:name="_GoBack"/>
      <w:bookmarkEnd w:id="0"/>
    </w:p>
    <w:p w:rsidR="00E40758" w:rsidRPr="00E40758" w:rsidRDefault="00E40758" w:rsidP="00E40758">
      <w:pPr>
        <w:pStyle w:val="ListParagraph"/>
        <w:spacing w:after="0" w:line="343" w:lineRule="atLeast"/>
        <w:rPr>
          <w:rFonts w:eastAsia="Times New Roman" w:cs="Helvetica"/>
          <w:color w:val="000000"/>
          <w:sz w:val="21"/>
          <w:szCs w:val="21"/>
          <w:lang w:eastAsia="nl-NL"/>
        </w:rPr>
      </w:pPr>
    </w:p>
    <w:p w:rsidR="00554BF0" w:rsidRPr="00554BF0" w:rsidRDefault="00554BF0" w:rsidP="00554BF0">
      <w:pPr>
        <w:pStyle w:val="ListParagraph"/>
      </w:pPr>
    </w:p>
    <w:p w:rsidR="008E5DB6" w:rsidRPr="008E5DB6" w:rsidRDefault="008E5DB6" w:rsidP="008E5DB6">
      <w:pPr>
        <w:pStyle w:val="ListParagraph"/>
      </w:pPr>
    </w:p>
    <w:p w:rsidR="0039602D" w:rsidRDefault="0039602D" w:rsidP="00F44BDB"/>
    <w:sectPr w:rsidR="00396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82E"/>
    <w:rsid w:val="00084461"/>
    <w:rsid w:val="0039602D"/>
    <w:rsid w:val="00423EC8"/>
    <w:rsid w:val="004458B0"/>
    <w:rsid w:val="004F7FD3"/>
    <w:rsid w:val="0055482E"/>
    <w:rsid w:val="00554BF0"/>
    <w:rsid w:val="008232C9"/>
    <w:rsid w:val="00862123"/>
    <w:rsid w:val="008E5DB6"/>
    <w:rsid w:val="00976F4D"/>
    <w:rsid w:val="00A63B0C"/>
    <w:rsid w:val="00BF6F72"/>
    <w:rsid w:val="00E40758"/>
    <w:rsid w:val="00ED4AA5"/>
    <w:rsid w:val="00F24F2B"/>
    <w:rsid w:val="00F44BDB"/>
    <w:rsid w:val="00F64C6D"/>
    <w:rsid w:val="00F769C2"/>
    <w:rsid w:val="00FC47AF"/>
    <w:rsid w:val="00FD2F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5FD64-EE60-4EF1-B695-C3EC8813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F2B"/>
    <w:pPr>
      <w:spacing w:before="240" w:after="240" w:line="240" w:lineRule="auto"/>
    </w:pPr>
    <w:rPr>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3EC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EC8"/>
    <w:rPr>
      <w:rFonts w:ascii="Tahoma" w:hAnsi="Tahoma" w:cs="Tahoma"/>
      <w:color w:val="000000" w:themeColor="text1"/>
      <w:sz w:val="16"/>
      <w:szCs w:val="16"/>
    </w:rPr>
  </w:style>
  <w:style w:type="character" w:styleId="Hyperlink">
    <w:name w:val="Hyperlink"/>
    <w:basedOn w:val="DefaultParagraphFont"/>
    <w:uiPriority w:val="99"/>
    <w:unhideWhenUsed/>
    <w:rsid w:val="00F64C6D"/>
    <w:rPr>
      <w:color w:val="0000FF" w:themeColor="hyperlink"/>
      <w:u w:val="single"/>
    </w:rPr>
  </w:style>
  <w:style w:type="paragraph" w:styleId="ListParagraph">
    <w:name w:val="List Paragraph"/>
    <w:basedOn w:val="Normal"/>
    <w:uiPriority w:val="34"/>
    <w:qFormat/>
    <w:rsid w:val="008E5DB6"/>
    <w:pPr>
      <w:spacing w:before="0" w:after="160" w:line="259" w:lineRule="auto"/>
      <w:ind w:left="720"/>
      <w:contextualSpacing/>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020sjabloon</Template>
  <TotalTime>29</TotalTime>
  <Pages>1</Pages>
  <Words>191</Words>
  <Characters>1056</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jordy 2</cp:lastModifiedBy>
  <cp:revision>4</cp:revision>
  <dcterms:created xsi:type="dcterms:W3CDTF">2014-05-13T11:26:00Z</dcterms:created>
  <dcterms:modified xsi:type="dcterms:W3CDTF">2014-05-13T11:54:00Z</dcterms:modified>
</cp:coreProperties>
</file>